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43D9" w14:textId="3FE5F223" w:rsidR="003101D0" w:rsidRDefault="006867B2" w:rsidP="00C66531">
      <w:pPr>
        <w:pStyle w:val="Cmsor1-szmozatlan"/>
        <w:numPr>
          <w:ilvl w:val="0"/>
          <w:numId w:val="1"/>
        </w:numPr>
      </w:pPr>
      <w:bookmarkStart w:id="0" w:name="_Toc211340543"/>
      <w:r>
        <w:t>Előszó</w:t>
      </w:r>
      <w:bookmarkEnd w:id="0"/>
    </w:p>
    <w:p w14:paraId="01ECFB25" w14:textId="22934BAD" w:rsidR="00C66531" w:rsidRDefault="00677034" w:rsidP="00677034">
      <w:pPr>
        <w:pStyle w:val="Firstparagraph"/>
      </w:pPr>
      <w:r w:rsidRPr="00677034">
        <w:t>Ez a dokumentáció bemutatja a Webots szimulációs környezet három alapvető fogalmát: a protót, a controllert és a supervisort. Az egyes fejezetek részletesen ismertetik ezen elemek működését, használatát és a projektben betöltött szerepüket, kitérve a konkrét megvalósítások magyarázatára is.</w:t>
      </w:r>
    </w:p>
    <w:p w14:paraId="7A742F79" w14:textId="3E8025CF" w:rsidR="00C66531" w:rsidRDefault="00C66531" w:rsidP="00C66531">
      <w:pPr>
        <w:pStyle w:val="Cmsor1"/>
        <w:numPr>
          <w:ilvl w:val="0"/>
          <w:numId w:val="1"/>
        </w:numPr>
      </w:pPr>
      <w:bookmarkStart w:id="1" w:name="_Toc211340544"/>
      <w:r w:rsidRPr="00C66531">
        <w:t>Prot</w:t>
      </w:r>
      <w:r w:rsidR="0038400D">
        <w:t>ók</w:t>
      </w:r>
      <w:r w:rsidRPr="00C66531">
        <w:t xml:space="preserve"> áttekintése</w:t>
      </w:r>
      <w:bookmarkEnd w:id="1"/>
    </w:p>
    <w:p w14:paraId="2FD1154B" w14:textId="3D2F4198" w:rsidR="00C66531" w:rsidRPr="00C66531" w:rsidRDefault="00C66531" w:rsidP="00C66531">
      <w:pPr>
        <w:pStyle w:val="Cmsor2"/>
      </w:pPr>
      <w:bookmarkStart w:id="2" w:name="_Toc211340545"/>
      <w:r>
        <w:t>Általános áttekintés</w:t>
      </w:r>
      <w:bookmarkEnd w:id="2"/>
    </w:p>
    <w:p w14:paraId="45D9386F" w14:textId="7EBA0123" w:rsidR="00C66531" w:rsidRPr="00C66531" w:rsidRDefault="0038400D" w:rsidP="0038400D">
      <w:pPr>
        <w:pStyle w:val="Firstparagraph"/>
      </w:pPr>
      <w:r w:rsidRPr="0038400D">
        <w:t>A protó (angolul: PROTO) egy újrahasznosítható objektum sablon a Webots-ban. Lényegében minden, a szimulációs térben látható és kezelhető elem – például járművek, utak, épületek vagy a csomagot jelölő doboz – egy protóként van definiálva. Technikailag a protók különböző csomópontok (nodes) rendezett halmazai, amelyek egy komplex objektumot alkotnak.</w:t>
      </w:r>
    </w:p>
    <w:p w14:paraId="7B991A28" w14:textId="21518BFA" w:rsidR="00C66531" w:rsidRDefault="00B64EB2" w:rsidP="00B64EB2">
      <w:r w:rsidRPr="00B64EB2">
        <w:t>A Webots egyik legnagyobb előnye a beépített protók széles könyvtára, amely jelentősen megkönnyíti a fejlesztést. Ezeket a meglévő sablonokat szabadon felhasználhatjuk, módosíthatjuk, vagy akár teljesen új, egyedi protókat is létrehozhatunk a semmiből. A program a protókat egyszerű, szöveges .proto fájlokban tárolja, amelyek könnyen szerkeszthetők.</w:t>
      </w:r>
    </w:p>
    <w:p w14:paraId="7190C708" w14:textId="1C0E811C" w:rsidR="00C66531" w:rsidRDefault="00C66531" w:rsidP="0032494A">
      <w:pPr>
        <w:jc w:val="center"/>
      </w:pPr>
      <w:r w:rsidRPr="00C66531">
        <w:rPr>
          <w:noProof/>
        </w:rPr>
        <w:lastRenderedPageBreak/>
        <w:drawing>
          <wp:inline distT="0" distB="0" distL="0" distR="0" wp14:anchorId="737BCC29" wp14:editId="6F543B8D">
            <wp:extent cx="4419600" cy="3810000"/>
            <wp:effectExtent l="0" t="0" r="0" b="0"/>
            <wp:docPr id="12799413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41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406B" w14:textId="560C0C7F" w:rsidR="00A355B6" w:rsidRDefault="0075342E" w:rsidP="0075342E">
      <w:pPr>
        <w:pStyle w:val="Kpalrs"/>
        <w:ind w:left="927" w:firstLine="0"/>
      </w:pPr>
      <w:r>
        <w:t xml:space="preserve">1. </w:t>
      </w:r>
      <w:r w:rsidR="00A355B6">
        <w:t xml:space="preserve">ábra: </w:t>
      </w:r>
      <w:r w:rsidR="004F73CD">
        <w:t>példa protó fájl</w:t>
      </w:r>
    </w:p>
    <w:p w14:paraId="1AE8EAC3" w14:textId="492154B8" w:rsidR="00A355B6" w:rsidRDefault="00BC35B7" w:rsidP="00BC35B7">
      <w:pPr>
        <w:pStyle w:val="Firstparagraph"/>
      </w:pPr>
      <w:r w:rsidRPr="00BC35B7">
        <w:t>Egy protó fájl általános szerkezete a következő: egy fejlécből, a protó nevéből, a paraméterezhető mezőkből (protoFields), valamint a protó testéből (protoBody) áll, amely a tényleges csomópontokat tartalmazza.</w:t>
      </w:r>
    </w:p>
    <w:p w14:paraId="2D7AFA3C" w14:textId="48E087D1" w:rsidR="00A355B6" w:rsidRDefault="00A355B6" w:rsidP="0032494A">
      <w:pPr>
        <w:jc w:val="center"/>
      </w:pPr>
      <w:r w:rsidRPr="00A355B6">
        <w:rPr>
          <w:noProof/>
        </w:rPr>
        <w:drawing>
          <wp:inline distT="0" distB="0" distL="0" distR="0" wp14:anchorId="68C74141" wp14:editId="3F1F3CC5">
            <wp:extent cx="4419600" cy="609600"/>
            <wp:effectExtent l="0" t="0" r="0" b="0"/>
            <wp:docPr id="7870766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6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C2ED" w14:textId="4C3B0E31" w:rsidR="0032494A" w:rsidRPr="009E4C72" w:rsidRDefault="0075342E" w:rsidP="009E4C72">
      <w:pPr>
        <w:pStyle w:val="Kpalrs"/>
        <w:ind w:left="927" w:firstLine="0"/>
      </w:pPr>
      <w:r>
        <w:t xml:space="preserve">2. </w:t>
      </w:r>
      <w:r w:rsidR="00A355B6">
        <w:t>ábra: egy prot</w:t>
      </w:r>
      <w:r w:rsidR="004F73CD">
        <w:t>ó</w:t>
      </w:r>
      <w:r w:rsidR="00A355B6">
        <w:t xml:space="preserve"> általános szerkezete</w:t>
      </w:r>
    </w:p>
    <w:p w14:paraId="60176A0D" w14:textId="41EF7BEC" w:rsidR="002458B5" w:rsidRDefault="003E5D46" w:rsidP="002458B5">
      <w:pPr>
        <w:pStyle w:val="Cmsor2"/>
      </w:pPr>
      <w:r w:rsidRPr="003E5D46">
        <w:t>A projektben használt protók</w:t>
      </w:r>
    </w:p>
    <w:p w14:paraId="7B4B6B36" w14:textId="5363D3F0" w:rsidR="003E5D46" w:rsidRDefault="003E5D46" w:rsidP="003E5D46">
      <w:pPr>
        <w:pStyle w:val="Firstparagraph"/>
      </w:pPr>
      <w:r w:rsidRPr="003E5D46">
        <w:t>A szimulációhoz felhasználtunk egy beépített és egy egyedi készítésű protót.</w:t>
      </w:r>
    </w:p>
    <w:p w14:paraId="56787960" w14:textId="4900D4AE" w:rsidR="003E5D46" w:rsidRPr="003E5D46" w:rsidRDefault="003E5D46" w:rsidP="003E5D46">
      <w:pPr>
        <w:pStyle w:val="Cmsor3"/>
      </w:pPr>
      <w:r w:rsidRPr="003E5D46">
        <w:t>Tesla Model 3</w:t>
      </w:r>
    </w:p>
    <w:p w14:paraId="34F76B3E" w14:textId="691F5E31" w:rsidR="002458B5" w:rsidRDefault="003E5D46" w:rsidP="00E4346E">
      <w:pPr>
        <w:pStyle w:val="Firstparagraph"/>
      </w:pPr>
      <w:r w:rsidRPr="003E5D46">
        <w:t>A csomagszállítási feladatot egy, a Webots által biztosított Tesla Model 3 protó segítségével valósítottuk meg. A járművet egyedi controller vezérli, és kiegészítettük egy Display csomóponttal, amely egy kis ablakban jeleníti meg a sebességre és kormányzásra vonatkozó telemetriai adatokat.</w:t>
      </w:r>
    </w:p>
    <w:p w14:paraId="5A3B4925" w14:textId="3D919697" w:rsidR="00731B66" w:rsidRPr="00731B66" w:rsidRDefault="00731B66" w:rsidP="00731B66">
      <w:r w:rsidRPr="00731B66">
        <w:t>A jármű a szimulációs világot leíró .wbt fájlban az alábbiak szerint lett definiálva:</w:t>
      </w:r>
    </w:p>
    <w:p w14:paraId="75F1010B" w14:textId="77777777" w:rsidR="006E20C1" w:rsidRPr="006E20C1" w:rsidRDefault="006E20C1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 w:rsidRPr="006E20C1">
        <w:rPr>
          <w:rFonts w:ascii="Consolas" w:hAnsi="Consolas" w:cs="Courier New"/>
          <w:color w:val="000000"/>
        </w:rPr>
        <w:lastRenderedPageBreak/>
        <w:t xml:space="preserve">DEF TESLA </w:t>
      </w:r>
      <w:r w:rsidRPr="006E20C1">
        <w:rPr>
          <w:rFonts w:ascii="Consolas" w:hAnsi="Consolas" w:cs="Courier New"/>
          <w:color w:val="660066"/>
        </w:rPr>
        <w:t>TeslaModel3</w:t>
      </w:r>
      <w:r w:rsidRPr="006E20C1">
        <w:rPr>
          <w:rFonts w:ascii="Consolas" w:hAnsi="Consolas" w:cs="Courier New"/>
          <w:color w:val="000000"/>
        </w:rPr>
        <w:t xml:space="preserve"> </w:t>
      </w:r>
      <w:r w:rsidRPr="006E20C1">
        <w:rPr>
          <w:rFonts w:ascii="Consolas" w:hAnsi="Consolas" w:cs="Courier New"/>
          <w:color w:val="666600"/>
        </w:rPr>
        <w:t>{</w:t>
      </w:r>
    </w:p>
    <w:p w14:paraId="39C1FCE8" w14:textId="1DE18257" w:rsidR="006E20C1" w:rsidRPr="006E20C1" w:rsidRDefault="006E20C1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 w:rsidRPr="006E20C1">
        <w:rPr>
          <w:rFonts w:ascii="Consolas" w:hAnsi="Consolas" w:cs="Courier New"/>
          <w:color w:val="000000"/>
        </w:rPr>
        <w:t xml:space="preserve">translation </w:t>
      </w:r>
      <w:r w:rsidRPr="006E20C1">
        <w:rPr>
          <w:rFonts w:ascii="Consolas" w:hAnsi="Consolas" w:cs="Courier New"/>
          <w:color w:val="666600"/>
        </w:rPr>
        <w:t>-</w:t>
      </w:r>
      <w:r w:rsidRPr="006E20C1">
        <w:rPr>
          <w:rFonts w:ascii="Consolas" w:hAnsi="Consolas" w:cs="Courier New"/>
          <w:color w:val="006666"/>
        </w:rPr>
        <w:t>10</w:t>
      </w:r>
      <w:r w:rsidRPr="006E20C1">
        <w:rPr>
          <w:rFonts w:ascii="Consolas" w:hAnsi="Consolas" w:cs="Courier New"/>
          <w:color w:val="000000"/>
        </w:rPr>
        <w:t xml:space="preserve"> </w:t>
      </w:r>
      <w:r w:rsidRPr="006E20C1">
        <w:rPr>
          <w:rFonts w:ascii="Consolas" w:hAnsi="Consolas" w:cs="Courier New"/>
          <w:color w:val="006666"/>
        </w:rPr>
        <w:t>5</w:t>
      </w:r>
      <w:r w:rsidRPr="006E20C1">
        <w:rPr>
          <w:rFonts w:ascii="Consolas" w:hAnsi="Consolas" w:cs="Courier New"/>
          <w:color w:val="000000"/>
        </w:rPr>
        <w:t xml:space="preserve"> </w:t>
      </w:r>
      <w:r w:rsidRPr="006E20C1">
        <w:rPr>
          <w:rFonts w:ascii="Consolas" w:hAnsi="Consolas" w:cs="Courier New"/>
          <w:color w:val="006666"/>
        </w:rPr>
        <w:t>0.5</w:t>
      </w:r>
    </w:p>
    <w:p w14:paraId="62101823" w14:textId="27EFD245" w:rsidR="006E20C1" w:rsidRPr="006E20C1" w:rsidRDefault="00DD77AE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 w:rsidR="006E20C1" w:rsidRPr="006E20C1">
        <w:rPr>
          <w:rFonts w:ascii="Consolas" w:hAnsi="Consolas" w:cs="Courier New"/>
          <w:color w:val="000000"/>
        </w:rPr>
        <w:t xml:space="preserve">rotation </w:t>
      </w:r>
      <w:r w:rsidR="006E20C1" w:rsidRPr="006E20C1">
        <w:rPr>
          <w:rFonts w:ascii="Consolas" w:hAnsi="Consolas" w:cs="Courier New"/>
          <w:color w:val="006666"/>
        </w:rPr>
        <w:t>0</w:t>
      </w:r>
      <w:r w:rsidR="006E20C1" w:rsidRPr="006E20C1">
        <w:rPr>
          <w:rFonts w:ascii="Consolas" w:hAnsi="Consolas" w:cs="Courier New"/>
          <w:color w:val="000000"/>
        </w:rPr>
        <w:t xml:space="preserve"> </w:t>
      </w:r>
      <w:r w:rsidR="006E20C1" w:rsidRPr="006E20C1">
        <w:rPr>
          <w:rFonts w:ascii="Consolas" w:hAnsi="Consolas" w:cs="Courier New"/>
          <w:color w:val="006666"/>
        </w:rPr>
        <w:t>0</w:t>
      </w:r>
      <w:r w:rsidR="006E20C1" w:rsidRPr="006E20C1">
        <w:rPr>
          <w:rFonts w:ascii="Consolas" w:hAnsi="Consolas" w:cs="Courier New"/>
          <w:color w:val="000000"/>
        </w:rPr>
        <w:t xml:space="preserve"> </w:t>
      </w:r>
      <w:r w:rsidR="006E20C1" w:rsidRPr="006E20C1">
        <w:rPr>
          <w:rFonts w:ascii="Consolas" w:hAnsi="Consolas" w:cs="Courier New"/>
          <w:color w:val="006666"/>
        </w:rPr>
        <w:t>1</w:t>
      </w:r>
      <w:r w:rsidR="006E20C1" w:rsidRPr="006E20C1">
        <w:rPr>
          <w:rFonts w:ascii="Consolas" w:hAnsi="Consolas" w:cs="Courier New"/>
          <w:color w:val="000000"/>
        </w:rPr>
        <w:t xml:space="preserve"> </w:t>
      </w:r>
      <w:r w:rsidR="006E20C1" w:rsidRPr="006E20C1">
        <w:rPr>
          <w:rFonts w:ascii="Consolas" w:hAnsi="Consolas" w:cs="Courier New"/>
          <w:color w:val="666600"/>
        </w:rPr>
        <w:t>-</w:t>
      </w:r>
      <w:r w:rsidR="006E20C1" w:rsidRPr="006E20C1">
        <w:rPr>
          <w:rFonts w:ascii="Consolas" w:hAnsi="Consolas" w:cs="Courier New"/>
          <w:color w:val="006666"/>
        </w:rPr>
        <w:t>1.5707953071795862</w:t>
      </w:r>
    </w:p>
    <w:p w14:paraId="1E7AD7F9" w14:textId="77D32D53" w:rsidR="006E20C1" w:rsidRPr="006E20C1" w:rsidRDefault="00DD77AE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 w:rsidR="006E20C1" w:rsidRPr="006E20C1">
        <w:rPr>
          <w:rFonts w:ascii="Consolas" w:hAnsi="Consolas" w:cs="Courier New"/>
          <w:color w:val="000000"/>
        </w:rPr>
        <w:t xml:space="preserve">controller </w:t>
      </w:r>
      <w:r w:rsidR="006E20C1" w:rsidRPr="006E20C1">
        <w:rPr>
          <w:rFonts w:ascii="Consolas" w:hAnsi="Consolas" w:cs="Courier New"/>
          <w:color w:val="008800"/>
        </w:rPr>
        <w:t>"keyboard_drive"</w:t>
      </w:r>
    </w:p>
    <w:p w14:paraId="69BC3C74" w14:textId="4A305788" w:rsidR="006E20C1" w:rsidRPr="006E20C1" w:rsidRDefault="00DD77AE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</w:t>
      </w:r>
      <w:r w:rsidR="006E20C1" w:rsidRPr="006E20C1">
        <w:rPr>
          <w:rFonts w:ascii="Consolas" w:hAnsi="Consolas" w:cs="Courier New"/>
          <w:color w:val="000000"/>
        </w:rPr>
        <w:t xml:space="preserve">sensorsSlotCenter </w:t>
      </w:r>
      <w:r w:rsidR="006E20C1" w:rsidRPr="006E20C1">
        <w:rPr>
          <w:rFonts w:ascii="Consolas" w:hAnsi="Consolas" w:cs="Courier New"/>
          <w:color w:val="666600"/>
        </w:rPr>
        <w:t>[</w:t>
      </w:r>
    </w:p>
    <w:p w14:paraId="7568158A" w14:textId="168BF3DE" w:rsidR="006E20C1" w:rsidRPr="006E20C1" w:rsidRDefault="00DD77AE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>
        <w:rPr>
          <w:rFonts w:ascii="Consolas" w:hAnsi="Consolas" w:cs="Courier New"/>
          <w:color w:val="660066"/>
        </w:rPr>
        <w:t xml:space="preserve">    </w:t>
      </w:r>
      <w:r w:rsidR="006E20C1" w:rsidRPr="006E20C1">
        <w:rPr>
          <w:rFonts w:ascii="Consolas" w:hAnsi="Consolas" w:cs="Courier New"/>
          <w:color w:val="660066"/>
        </w:rPr>
        <w:t>Display</w:t>
      </w:r>
      <w:r w:rsidR="006E20C1" w:rsidRPr="006E20C1">
        <w:rPr>
          <w:rFonts w:ascii="Consolas" w:hAnsi="Consolas" w:cs="Courier New"/>
          <w:color w:val="000000"/>
        </w:rPr>
        <w:t xml:space="preserve"> </w:t>
      </w:r>
      <w:r w:rsidR="006E20C1" w:rsidRPr="006E20C1">
        <w:rPr>
          <w:rFonts w:ascii="Consolas" w:hAnsi="Consolas" w:cs="Courier New"/>
          <w:color w:val="666600"/>
        </w:rPr>
        <w:t>{</w:t>
      </w:r>
    </w:p>
    <w:p w14:paraId="350F4273" w14:textId="727EE80B" w:rsidR="006E20C1" w:rsidRPr="006E20C1" w:rsidRDefault="00DD77AE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 w:rsidR="006E20C1" w:rsidRPr="006E20C1">
        <w:rPr>
          <w:rFonts w:ascii="Consolas" w:hAnsi="Consolas" w:cs="Courier New"/>
          <w:color w:val="000000"/>
        </w:rPr>
        <w:t xml:space="preserve">width </w:t>
      </w:r>
      <w:r w:rsidR="006E20C1" w:rsidRPr="006E20C1">
        <w:rPr>
          <w:rFonts w:ascii="Consolas" w:hAnsi="Consolas" w:cs="Courier New"/>
          <w:color w:val="006666"/>
        </w:rPr>
        <w:t>300</w:t>
      </w:r>
    </w:p>
    <w:p w14:paraId="2574FE3C" w14:textId="600062E2" w:rsidR="006E20C1" w:rsidRPr="006E20C1" w:rsidRDefault="00DD77AE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  </w:t>
      </w:r>
      <w:r w:rsidR="006E20C1" w:rsidRPr="006E20C1">
        <w:rPr>
          <w:rFonts w:ascii="Consolas" w:hAnsi="Consolas" w:cs="Courier New"/>
          <w:color w:val="000000"/>
        </w:rPr>
        <w:t xml:space="preserve">height </w:t>
      </w:r>
      <w:r w:rsidR="006E20C1" w:rsidRPr="006E20C1">
        <w:rPr>
          <w:rFonts w:ascii="Consolas" w:hAnsi="Consolas" w:cs="Courier New"/>
          <w:color w:val="006666"/>
        </w:rPr>
        <w:t>80</w:t>
      </w:r>
    </w:p>
    <w:p w14:paraId="144A1014" w14:textId="140E844C" w:rsidR="006E20C1" w:rsidRPr="006E20C1" w:rsidRDefault="00DD77AE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 xml:space="preserve">    </w:t>
      </w:r>
      <w:r w:rsidR="006E20C1" w:rsidRPr="006E20C1">
        <w:rPr>
          <w:rFonts w:ascii="Consolas" w:hAnsi="Consolas" w:cs="Courier New"/>
          <w:color w:val="666600"/>
        </w:rPr>
        <w:t>}</w:t>
      </w:r>
    </w:p>
    <w:p w14:paraId="78577F4B" w14:textId="7A86EBFA" w:rsidR="006E20C1" w:rsidRPr="006E20C1" w:rsidRDefault="00DD77AE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 xml:space="preserve">  </w:t>
      </w:r>
      <w:r w:rsidR="006E20C1" w:rsidRPr="006E20C1">
        <w:rPr>
          <w:rFonts w:ascii="Consolas" w:hAnsi="Consolas" w:cs="Courier New"/>
          <w:color w:val="666600"/>
        </w:rPr>
        <w:t>]</w:t>
      </w:r>
    </w:p>
    <w:p w14:paraId="5F2B7315" w14:textId="47AF5807" w:rsidR="006E20C1" w:rsidRPr="006E20C1" w:rsidRDefault="006E20C1" w:rsidP="006E20C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444312"/>
        <w:rPr>
          <w:rFonts w:ascii="Consolas" w:hAnsi="Consolas" w:cs="Courier New"/>
        </w:rPr>
      </w:pPr>
      <w:r w:rsidRPr="006E20C1">
        <w:rPr>
          <w:rFonts w:ascii="Consolas" w:hAnsi="Consolas" w:cs="Courier New"/>
          <w:color w:val="666600"/>
        </w:rPr>
        <w:t>}</w:t>
      </w:r>
    </w:p>
    <w:p w14:paraId="7C6F179F" w14:textId="7A134843" w:rsidR="00DD77AE" w:rsidRDefault="00DD77AE" w:rsidP="00DD77AE">
      <w:pPr>
        <w:pStyle w:val="Kpalrs"/>
      </w:pPr>
      <w:r>
        <w:t>1. kódrészlet: Tesla prot</w:t>
      </w:r>
      <w:r w:rsidR="003E799C">
        <w:t>ó</w:t>
      </w:r>
      <w:r>
        <w:t xml:space="preserve"> kódja</w:t>
      </w:r>
    </w:p>
    <w:p w14:paraId="1FAC2BEC" w14:textId="10939E75" w:rsidR="00DD77AE" w:rsidRDefault="00DD77AE" w:rsidP="00DD77AE">
      <w:pPr>
        <w:pStyle w:val="Listaszerbekezds"/>
        <w:numPr>
          <w:ilvl w:val="0"/>
          <w:numId w:val="24"/>
        </w:numPr>
      </w:pPr>
      <w:r>
        <w:t xml:space="preserve">DEF TESLA: </w:t>
      </w:r>
      <w:r w:rsidR="00D449C6" w:rsidRPr="00D449C6">
        <w:t>Egyedi nevet ad a protó példánynak, amellyel később hivatkozni lehet rá.</w:t>
      </w:r>
    </w:p>
    <w:p w14:paraId="406A0569" w14:textId="5D7CF0C3" w:rsidR="00DD77AE" w:rsidRDefault="00DD77AE" w:rsidP="00DD77AE">
      <w:pPr>
        <w:pStyle w:val="Listaszerbekezds"/>
        <w:numPr>
          <w:ilvl w:val="0"/>
          <w:numId w:val="24"/>
        </w:numPr>
      </w:pPr>
      <w:r>
        <w:t xml:space="preserve">translation: </w:t>
      </w:r>
      <w:r w:rsidR="00D449C6" w:rsidRPr="00D449C6">
        <w:t>Az objektum pozíciója a 3D térben (x, y, z) méterben.</w:t>
      </w:r>
    </w:p>
    <w:p w14:paraId="3CF85216" w14:textId="5AA80EFC" w:rsidR="00DD77AE" w:rsidRDefault="00DD77AE" w:rsidP="00DD77AE">
      <w:pPr>
        <w:pStyle w:val="Listaszerbekezds"/>
        <w:numPr>
          <w:ilvl w:val="0"/>
          <w:numId w:val="24"/>
        </w:numPr>
      </w:pPr>
      <w:r>
        <w:t xml:space="preserve">rotation: </w:t>
      </w:r>
      <w:r w:rsidR="00D449C6" w:rsidRPr="00D449C6">
        <w:t>Az objektum elforgatása egy tengely körül (x, y, z, szög) radiánban.</w:t>
      </w:r>
    </w:p>
    <w:p w14:paraId="64102EBC" w14:textId="64A7C9AA" w:rsidR="00DD77AE" w:rsidRDefault="00DD77AE" w:rsidP="00DD77AE">
      <w:pPr>
        <w:pStyle w:val="Listaszerbekezds"/>
        <w:numPr>
          <w:ilvl w:val="0"/>
          <w:numId w:val="24"/>
        </w:numPr>
      </w:pPr>
      <w:r>
        <w:t xml:space="preserve">controller: </w:t>
      </w:r>
      <w:r w:rsidR="00D449C6" w:rsidRPr="00D449C6">
        <w:t>Meghatározza, hogy melyik vezérlő szkript felelős a jármű irányításáért.</w:t>
      </w:r>
    </w:p>
    <w:p w14:paraId="3645D822" w14:textId="6D931B09" w:rsidR="00DD77AE" w:rsidRDefault="00DD77AE" w:rsidP="00DD77AE">
      <w:pPr>
        <w:pStyle w:val="Listaszerbekezds"/>
        <w:numPr>
          <w:ilvl w:val="0"/>
          <w:numId w:val="24"/>
        </w:numPr>
      </w:pPr>
      <w:r>
        <w:t xml:space="preserve">sensorSlotCenter: </w:t>
      </w:r>
      <w:r w:rsidR="00D449C6" w:rsidRPr="00D449C6">
        <w:t>A jármű központi szenzorhelye, ahova a Display ablakot illesztettük.</w:t>
      </w:r>
    </w:p>
    <w:p w14:paraId="17C025DC" w14:textId="4DDEC7EA" w:rsidR="003B43D2" w:rsidRDefault="00D449C6" w:rsidP="00DD77AE">
      <w:r w:rsidRPr="00D449C6">
        <w:t>A protó használatához szükséges a .wbt fájl elején importálni azt a Webots hivatalos GitHub repositoryjából.</w:t>
      </w:r>
    </w:p>
    <w:p w14:paraId="7D5AAE7F" w14:textId="4DAB97AF" w:rsidR="00597E6F" w:rsidRPr="00A16757" w:rsidRDefault="003B43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6613251"/>
        <w:rPr>
          <w:rFonts w:ascii="Consolas" w:hAnsi="Consolas" w:cs="Courier New"/>
          <w:color w:val="008800"/>
        </w:rPr>
      </w:pPr>
      <w:r w:rsidRPr="00A16757">
        <w:rPr>
          <w:rFonts w:ascii="Consolas" w:hAnsi="Consolas" w:cs="Courier New"/>
          <w:color w:val="000000"/>
        </w:rPr>
        <w:t xml:space="preserve">EXTERNPROTO </w:t>
      </w:r>
      <w:r w:rsidRPr="00A16757">
        <w:rPr>
          <w:rFonts w:ascii="Consolas" w:hAnsi="Consolas" w:cs="Courier New"/>
          <w:color w:val="008800"/>
        </w:rPr>
        <w:t>"https://raw.githubusercontent.com/cyberbotics/webots/R2025a/projects/vehicles/protos/tesla/TeslaModel3.proto"</w:t>
      </w:r>
    </w:p>
    <w:p w14:paraId="3A33985E" w14:textId="66B71245" w:rsidR="00597E6F" w:rsidRDefault="00597E6F" w:rsidP="00597E6F">
      <w:pPr>
        <w:pStyle w:val="Kpalrs"/>
      </w:pPr>
      <w:r>
        <w:t>2. kódrészlet: Szükséges import a Tesla működéséhez</w:t>
      </w:r>
    </w:p>
    <w:p w14:paraId="5EBB49A3" w14:textId="43B46150" w:rsidR="00123109" w:rsidRDefault="00123109" w:rsidP="006B7A21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A061E8A" wp14:editId="2D0D4F3A">
            <wp:extent cx="5399405" cy="2621280"/>
            <wp:effectExtent l="0" t="0" r="0" b="7620"/>
            <wp:docPr id="12477727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72764" name="Kép 12477727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3FBD" w14:textId="60B8CFEB" w:rsidR="00123109" w:rsidRPr="00123109" w:rsidRDefault="00123109" w:rsidP="00123109">
      <w:pPr>
        <w:pStyle w:val="Kpalrs"/>
      </w:pPr>
      <w:r>
        <w:t>3. ábra: Tesla működés közben</w:t>
      </w:r>
    </w:p>
    <w:p w14:paraId="556E3E90" w14:textId="1E955E94" w:rsidR="00597E6F" w:rsidRDefault="00382E55" w:rsidP="00382E55">
      <w:pPr>
        <w:pStyle w:val="Cmsor3"/>
      </w:pPr>
      <w:r w:rsidRPr="00382E55">
        <w:t>DeliveryMarker (Saját protó)</w:t>
      </w:r>
    </w:p>
    <w:p w14:paraId="26C042FF" w14:textId="491B16B4" w:rsidR="00597E6F" w:rsidRDefault="00382E55" w:rsidP="00597E6F">
      <w:pPr>
        <w:pStyle w:val="Firstparagraph"/>
      </w:pPr>
      <w:r w:rsidRPr="00382E55">
        <w:t>A projekt tartalmaz egy teljesen egyedi készítésű protót is, amely a csomag kiszállítási helyét jelöli a pályán. Ez egy áttetsző, piros vagy zöld színű henger, amelynek tulajdonságai (pozíció, szín) paraméterezhetők.</w:t>
      </w:r>
    </w:p>
    <w:p w14:paraId="4C12EFB8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880000"/>
        </w:rPr>
        <w:t>#VRML_SIM R2025a utf8</w:t>
      </w:r>
    </w:p>
    <w:p w14:paraId="0D834934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PROTO </w:t>
      </w:r>
      <w:r w:rsidRPr="006A7B23">
        <w:rPr>
          <w:rFonts w:ascii="Consolas" w:hAnsi="Consolas" w:cs="Courier New"/>
          <w:color w:val="660066"/>
        </w:rPr>
        <w:t>DeliveryMarker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[</w:t>
      </w:r>
    </w:p>
    <w:p w14:paraId="009BFDD3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field </w:t>
      </w:r>
      <w:r w:rsidRPr="006A7B23">
        <w:rPr>
          <w:rFonts w:ascii="Consolas" w:hAnsi="Consolas" w:cs="Courier New"/>
          <w:color w:val="660066"/>
        </w:rPr>
        <w:t>SFVec3f</w:t>
      </w:r>
      <w:r w:rsidRPr="006A7B23">
        <w:rPr>
          <w:rFonts w:ascii="Consolas" w:hAnsi="Consolas" w:cs="Courier New"/>
          <w:color w:val="000000"/>
        </w:rPr>
        <w:t xml:space="preserve"> translation </w:t>
      </w:r>
      <w:r w:rsidRPr="006A7B23">
        <w:rPr>
          <w:rFonts w:ascii="Consolas" w:hAnsi="Consolas" w:cs="Courier New"/>
          <w:color w:val="006666"/>
        </w:rPr>
        <w:t>0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0.01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</w:t>
      </w:r>
    </w:p>
    <w:p w14:paraId="7B654863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field </w:t>
      </w:r>
      <w:r w:rsidRPr="006A7B23">
        <w:rPr>
          <w:rFonts w:ascii="Consolas" w:hAnsi="Consolas" w:cs="Courier New"/>
          <w:color w:val="660066"/>
        </w:rPr>
        <w:t>SFColor</w:t>
      </w:r>
      <w:r w:rsidRPr="006A7B23">
        <w:rPr>
          <w:rFonts w:ascii="Consolas" w:hAnsi="Consolas" w:cs="Courier New"/>
          <w:color w:val="000000"/>
        </w:rPr>
        <w:t xml:space="preserve"> color </w:t>
      </w:r>
      <w:r w:rsidRPr="006A7B23">
        <w:rPr>
          <w:rFonts w:ascii="Consolas" w:hAnsi="Consolas" w:cs="Courier New"/>
          <w:color w:val="006666"/>
        </w:rPr>
        <w:t>1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</w:t>
      </w:r>
    </w:p>
    <w:p w14:paraId="7796FBC4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666600"/>
        </w:rPr>
        <w:t>]</w:t>
      </w:r>
    </w:p>
    <w:p w14:paraId="7645990B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666600"/>
        </w:rPr>
        <w:t>{</w:t>
      </w:r>
    </w:p>
    <w:p w14:paraId="670D2B29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</w:t>
      </w:r>
      <w:r w:rsidRPr="006A7B23">
        <w:rPr>
          <w:rFonts w:ascii="Consolas" w:hAnsi="Consolas" w:cs="Courier New"/>
          <w:color w:val="660066"/>
        </w:rPr>
        <w:t>Transform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{</w:t>
      </w:r>
    </w:p>
    <w:p w14:paraId="7F3DC0F2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translation IS translation</w:t>
      </w:r>
    </w:p>
    <w:p w14:paraId="7F200A2F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children </w:t>
      </w:r>
      <w:r w:rsidRPr="006A7B23">
        <w:rPr>
          <w:rFonts w:ascii="Consolas" w:hAnsi="Consolas" w:cs="Courier New"/>
          <w:color w:val="666600"/>
        </w:rPr>
        <w:t>[</w:t>
      </w:r>
    </w:p>
    <w:p w14:paraId="0B339A19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</w:t>
      </w:r>
      <w:r w:rsidRPr="006A7B23">
        <w:rPr>
          <w:rFonts w:ascii="Consolas" w:hAnsi="Consolas" w:cs="Courier New"/>
          <w:color w:val="660066"/>
        </w:rPr>
        <w:t>Shape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{</w:t>
      </w:r>
    </w:p>
    <w:p w14:paraId="55AB6FA5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appearance </w:t>
      </w:r>
      <w:r w:rsidRPr="006A7B23">
        <w:rPr>
          <w:rFonts w:ascii="Consolas" w:hAnsi="Consolas" w:cs="Courier New"/>
          <w:color w:val="660066"/>
        </w:rPr>
        <w:t>Appearance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{</w:t>
      </w:r>
    </w:p>
    <w:p w14:paraId="2CE7007B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material </w:t>
      </w:r>
      <w:r w:rsidRPr="006A7B23">
        <w:rPr>
          <w:rFonts w:ascii="Consolas" w:hAnsi="Consolas" w:cs="Courier New"/>
          <w:color w:val="660066"/>
        </w:rPr>
        <w:t>Material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{</w:t>
      </w:r>
    </w:p>
    <w:p w14:paraId="350A4BF8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diffuseColor IS color</w:t>
      </w:r>
    </w:p>
    <w:p w14:paraId="67114867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emissiveColor IS color</w:t>
      </w:r>
    </w:p>
    <w:p w14:paraId="1D13730F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transparency </w:t>
      </w:r>
      <w:r w:rsidRPr="006A7B23">
        <w:rPr>
          <w:rFonts w:ascii="Consolas" w:hAnsi="Consolas" w:cs="Courier New"/>
          <w:color w:val="006666"/>
        </w:rPr>
        <w:t>0.3</w:t>
      </w:r>
    </w:p>
    <w:p w14:paraId="0E31BF8C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</w:t>
      </w:r>
      <w:r w:rsidRPr="006A7B23">
        <w:rPr>
          <w:rFonts w:ascii="Consolas" w:hAnsi="Consolas" w:cs="Courier New"/>
          <w:color w:val="666600"/>
        </w:rPr>
        <w:t>}</w:t>
      </w:r>
    </w:p>
    <w:p w14:paraId="258E2112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</w:t>
      </w:r>
      <w:r w:rsidRPr="006A7B23">
        <w:rPr>
          <w:rFonts w:ascii="Consolas" w:hAnsi="Consolas" w:cs="Courier New"/>
          <w:color w:val="666600"/>
        </w:rPr>
        <w:t>}</w:t>
      </w:r>
    </w:p>
    <w:p w14:paraId="589786C1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geometry </w:t>
      </w:r>
      <w:r w:rsidRPr="006A7B23">
        <w:rPr>
          <w:rFonts w:ascii="Consolas" w:hAnsi="Consolas" w:cs="Courier New"/>
          <w:color w:val="660066"/>
        </w:rPr>
        <w:t>Cylinder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{</w:t>
      </w:r>
    </w:p>
    <w:p w14:paraId="48198470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height </w:t>
      </w:r>
      <w:r w:rsidRPr="006A7B23">
        <w:rPr>
          <w:rFonts w:ascii="Consolas" w:hAnsi="Consolas" w:cs="Courier New"/>
          <w:color w:val="006666"/>
        </w:rPr>
        <w:t>0.02</w:t>
      </w:r>
    </w:p>
    <w:p w14:paraId="15FA8CDD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radius </w:t>
      </w:r>
      <w:r w:rsidRPr="006A7B23">
        <w:rPr>
          <w:rFonts w:ascii="Consolas" w:hAnsi="Consolas" w:cs="Courier New"/>
          <w:color w:val="006666"/>
        </w:rPr>
        <w:t>0.7</w:t>
      </w:r>
    </w:p>
    <w:p w14:paraId="47FABB66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</w:t>
      </w:r>
      <w:r w:rsidRPr="006A7B23">
        <w:rPr>
          <w:rFonts w:ascii="Consolas" w:hAnsi="Consolas" w:cs="Courier New"/>
          <w:color w:val="666600"/>
        </w:rPr>
        <w:t>}</w:t>
      </w:r>
    </w:p>
    <w:p w14:paraId="78F40BF9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</w:t>
      </w:r>
      <w:r w:rsidRPr="006A7B23">
        <w:rPr>
          <w:rFonts w:ascii="Consolas" w:hAnsi="Consolas" w:cs="Courier New"/>
          <w:color w:val="666600"/>
        </w:rPr>
        <w:t>}</w:t>
      </w:r>
    </w:p>
    <w:p w14:paraId="457C3A14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666600"/>
        </w:rPr>
        <w:t>]</w:t>
      </w:r>
    </w:p>
    <w:p w14:paraId="49CCFD63" w14:textId="77777777" w:rsidR="00CE556F" w:rsidRPr="006A7B23" w:rsidRDefault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</w:t>
      </w:r>
      <w:r w:rsidRPr="006A7B23">
        <w:rPr>
          <w:rFonts w:ascii="Consolas" w:hAnsi="Consolas" w:cs="Courier New"/>
          <w:color w:val="666600"/>
        </w:rPr>
        <w:t>}</w:t>
      </w:r>
    </w:p>
    <w:p w14:paraId="2F9169E5" w14:textId="194282D8" w:rsidR="00C66531" w:rsidRPr="006A7B23" w:rsidRDefault="00CE556F" w:rsidP="00CE556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184319"/>
        <w:rPr>
          <w:rFonts w:ascii="Consolas" w:hAnsi="Consolas" w:cs="Courier New"/>
          <w:color w:val="666600"/>
        </w:rPr>
      </w:pPr>
      <w:r w:rsidRPr="006A7B23">
        <w:rPr>
          <w:rFonts w:ascii="Consolas" w:hAnsi="Consolas" w:cs="Courier New"/>
          <w:color w:val="666600"/>
        </w:rPr>
        <w:lastRenderedPageBreak/>
        <w:t>}</w:t>
      </w:r>
    </w:p>
    <w:p w14:paraId="53A77C7A" w14:textId="2F19C355" w:rsidR="00CE556F" w:rsidRDefault="00CE556F" w:rsidP="00CE556F">
      <w:pPr>
        <w:pStyle w:val="Kpalrs"/>
        <w:divId w:val="493184319"/>
      </w:pPr>
      <w:r>
        <w:t xml:space="preserve">3. kódrészlet: Marker-t megvalósító </w:t>
      </w:r>
      <w:r w:rsidR="00B25FAA">
        <w:t>protó</w:t>
      </w:r>
    </w:p>
    <w:p w14:paraId="7F6C6FD3" w14:textId="77777777" w:rsidR="003362B9" w:rsidRDefault="003362B9" w:rsidP="00002F37">
      <w:pPr>
        <w:pStyle w:val="Listaszerbekezds"/>
        <w:numPr>
          <w:ilvl w:val="0"/>
          <w:numId w:val="27"/>
        </w:numPr>
        <w:divId w:val="493184319"/>
      </w:pPr>
      <w:r w:rsidRPr="003362B9">
        <w:t>PROTO DeliveryMarker [...]: Definiálja az új protó nevét és annak mezőit (translation és color).</w:t>
      </w:r>
    </w:p>
    <w:p w14:paraId="22262CD1" w14:textId="77777777" w:rsidR="003362B9" w:rsidRDefault="003362B9" w:rsidP="00002F37">
      <w:pPr>
        <w:pStyle w:val="Listaszerbekezds"/>
        <w:numPr>
          <w:ilvl w:val="0"/>
          <w:numId w:val="27"/>
        </w:numPr>
        <w:divId w:val="493184319"/>
      </w:pPr>
      <w:r w:rsidRPr="003362B9">
        <w:t>Transform: Egy csomópont, amely a gyermekeire (itt a Shape-re) alkalmaz geometriai transzformációkat, mint például az eltolást. Az IS translation összeköti a Transform csomópont translation mezőjét a protó translation paraméterével.</w:t>
      </w:r>
    </w:p>
    <w:p w14:paraId="6E0D1AD4" w14:textId="59DBE5E8" w:rsidR="00136710" w:rsidRDefault="003362B9" w:rsidP="00002F37">
      <w:pPr>
        <w:pStyle w:val="Listaszerbekezds"/>
        <w:numPr>
          <w:ilvl w:val="0"/>
          <w:numId w:val="27"/>
        </w:numPr>
        <w:divId w:val="493184319"/>
      </w:pPr>
      <w:r w:rsidRPr="003362B9">
        <w:t>Shape: Egy látható geometriai alakzatot definiál.</w:t>
      </w:r>
    </w:p>
    <w:p w14:paraId="4DC59864" w14:textId="027A9A13" w:rsidR="00136710" w:rsidRDefault="003362B9" w:rsidP="003362B9">
      <w:pPr>
        <w:pStyle w:val="Listaszerbekezds"/>
        <w:numPr>
          <w:ilvl w:val="0"/>
          <w:numId w:val="27"/>
        </w:numPr>
        <w:divId w:val="493184319"/>
      </w:pPr>
      <w:r w:rsidRPr="003362B9">
        <w:t>Appearance és Material: Az objektum vizuális tulajdonságait határozzák meg, mint a szín (diffuseColor), az önálló világítás színe (emissiveColor) és az átlátszóság (transparency).</w:t>
      </w:r>
    </w:p>
    <w:p w14:paraId="18B7F559" w14:textId="5CA3FBC5" w:rsidR="003362B9" w:rsidRDefault="003362B9" w:rsidP="003362B9">
      <w:pPr>
        <w:pStyle w:val="Listaszerbekezds"/>
        <w:numPr>
          <w:ilvl w:val="0"/>
          <w:numId w:val="27"/>
        </w:numPr>
        <w:divId w:val="493184319"/>
      </w:pPr>
      <w:r w:rsidRPr="003362B9">
        <w:t>Cylinder: A geometry csomópont, amely egy egyszerű hengert hoz létre megadott magassággal és sugárral.</w:t>
      </w:r>
    </w:p>
    <w:p w14:paraId="2BADFE2E" w14:textId="5CB92F2A" w:rsidR="00420CD6" w:rsidRDefault="00122367" w:rsidP="009665BF">
      <w:pPr>
        <w:pStyle w:val="Cmsor1"/>
        <w:numPr>
          <w:ilvl w:val="0"/>
          <w:numId w:val="1"/>
        </w:numPr>
        <w:divId w:val="493184319"/>
      </w:pPr>
      <w:r>
        <w:t>C</w:t>
      </w:r>
      <w:r w:rsidR="005A52D2">
        <w:t>ontrollerek áttekintése</w:t>
      </w:r>
    </w:p>
    <w:p w14:paraId="7FEBE8F1" w14:textId="3F22E741" w:rsidR="004B655A" w:rsidRDefault="003742FF" w:rsidP="003742FF">
      <w:pPr>
        <w:pStyle w:val="Cmsor2"/>
        <w:divId w:val="493184319"/>
      </w:pPr>
      <w:r>
        <w:t>Általános áttekintés</w:t>
      </w:r>
    </w:p>
    <w:p w14:paraId="2A6E920B" w14:textId="68818855" w:rsidR="005A52D2" w:rsidRDefault="00EB536E" w:rsidP="005A52D2">
      <w:pPr>
        <w:pStyle w:val="Firstparagraph"/>
        <w:divId w:val="493184319"/>
      </w:pPr>
      <w:r w:rsidRPr="00EB536E">
        <w:t>A controllerek azok a szkriptek, amelyek a szimulációban szereplő robotok és járművek "agyát" képezik. Ezek felelősek a szenzoradatok feldolgozásáért és a végrehajtó szervek (motorok, kerekek) vezérléséért. A Webots támogatja a C, C++, Java, Python és MATLAB programozási nyelveket, így a fejlesztők a számukra leginkább ismert környezetben dolgozhatnak.</w:t>
      </w:r>
    </w:p>
    <w:p w14:paraId="133EBA3A" w14:textId="26526D19" w:rsidR="008139BF" w:rsidRPr="008139BF" w:rsidRDefault="008139BF" w:rsidP="008139BF">
      <w:pPr>
        <w:divId w:val="493184319"/>
      </w:pPr>
      <w:r w:rsidRPr="008139BF">
        <w:t>A projektben a Python nyelvet választottuk, mivel magas szintű nyelvi eszközei és a mobil robotikában elterjedt csomagjai egyszerűsítik a fejlesztést.</w:t>
      </w:r>
    </w:p>
    <w:p w14:paraId="1C3C40B5" w14:textId="5AC43EED" w:rsidR="00AB6291" w:rsidRDefault="00837FBB" w:rsidP="00AB6291">
      <w:pPr>
        <w:pStyle w:val="Cmsor2"/>
        <w:divId w:val="493184319"/>
      </w:pPr>
      <w:r>
        <w:t>A Teslát vezérlő controller</w:t>
      </w:r>
    </w:p>
    <w:p w14:paraId="355C4BF2" w14:textId="7AA7A09F" w:rsidR="00837FBB" w:rsidRDefault="00C96CE5" w:rsidP="00837FBB">
      <w:pPr>
        <w:pStyle w:val="Firstparagraph"/>
        <w:divId w:val="493184319"/>
      </w:pPr>
      <w:r w:rsidRPr="00C96CE5">
        <w:t>A projektben a Tesla manuális irányítását egy keyboard_drive.py nevű Python controller valósítja meg. Ez a szkript a billentyűzetről beolvasott jelek alapján vezérli a járművet.</w:t>
      </w:r>
    </w:p>
    <w:p w14:paraId="0193C6C9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880000"/>
        </w:rPr>
        <w:t># --- Importok ---</w:t>
      </w:r>
    </w:p>
    <w:p w14:paraId="1D3DC3B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88"/>
        </w:rPr>
        <w:t>from</w:t>
      </w:r>
      <w:r w:rsidRPr="006A7B23">
        <w:rPr>
          <w:rFonts w:ascii="Consolas" w:hAnsi="Consolas" w:cs="Courier New"/>
          <w:color w:val="000000"/>
        </w:rPr>
        <w:t xml:space="preserve"> vehicle </w:t>
      </w:r>
      <w:r w:rsidRPr="006A7B23">
        <w:rPr>
          <w:rFonts w:ascii="Consolas" w:hAnsi="Consolas" w:cs="Courier New"/>
          <w:color w:val="000088"/>
        </w:rPr>
        <w:t>import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Driver</w:t>
      </w:r>
    </w:p>
    <w:p w14:paraId="658A343F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88"/>
        </w:rPr>
        <w:lastRenderedPageBreak/>
        <w:t>from</w:t>
      </w:r>
      <w:r w:rsidRPr="006A7B23">
        <w:rPr>
          <w:rFonts w:ascii="Consolas" w:hAnsi="Consolas" w:cs="Courier New"/>
          <w:color w:val="000000"/>
        </w:rPr>
        <w:t xml:space="preserve"> controller </w:t>
      </w:r>
      <w:r w:rsidRPr="006A7B23">
        <w:rPr>
          <w:rFonts w:ascii="Consolas" w:hAnsi="Consolas" w:cs="Courier New"/>
          <w:color w:val="000088"/>
        </w:rPr>
        <w:t>import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Keyboard</w:t>
      </w:r>
    </w:p>
    <w:p w14:paraId="02034865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52FCEAE9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880000"/>
        </w:rPr>
        <w:t># --- Konstansok ---</w:t>
      </w:r>
    </w:p>
    <w:p w14:paraId="4BCCCA8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TIME_STEP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16</w:t>
      </w:r>
    </w:p>
    <w:p w14:paraId="0A82A4BE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50F6BEA0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THROTTLE_STEP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0.05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880000"/>
        </w:rPr>
        <w:t># 0 es 1 kozotti ertek</w:t>
      </w:r>
    </w:p>
    <w:p w14:paraId="24FBE36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BRAKE_STEP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0.1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880000"/>
        </w:rPr>
        <w:t># 0 es 1 kozotti ertek</w:t>
      </w:r>
    </w:p>
    <w:p w14:paraId="6E4FDA1B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STEERING_STEP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0.03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880000"/>
        </w:rPr>
        <w:t># Radian</w:t>
      </w:r>
    </w:p>
    <w:p w14:paraId="086F2909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MAX_STEERING_ANGLE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0.5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880000"/>
        </w:rPr>
        <w:t># Radian</w:t>
      </w:r>
    </w:p>
    <w:p w14:paraId="2B85EF0D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4C3082B7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880000"/>
        </w:rPr>
        <w:t># --- Inicializalas ---</w:t>
      </w:r>
    </w:p>
    <w:p w14:paraId="7C137AC5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driver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Driver</w:t>
      </w:r>
      <w:r w:rsidRPr="006A7B23">
        <w:rPr>
          <w:rFonts w:ascii="Consolas" w:hAnsi="Consolas" w:cs="Courier New"/>
          <w:color w:val="666600"/>
        </w:rPr>
        <w:t>()</w:t>
      </w:r>
    </w:p>
    <w:p w14:paraId="1259E509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keyboard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Keyboard</w:t>
      </w:r>
      <w:r w:rsidRPr="006A7B23">
        <w:rPr>
          <w:rFonts w:ascii="Consolas" w:hAnsi="Consolas" w:cs="Courier New"/>
          <w:color w:val="666600"/>
        </w:rPr>
        <w:t>()</w:t>
      </w:r>
    </w:p>
    <w:p w14:paraId="1DB43B5A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keyboard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enable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TIME_STEP</w:t>
      </w:r>
      <w:r w:rsidRPr="006A7B23">
        <w:rPr>
          <w:rFonts w:ascii="Consolas" w:hAnsi="Consolas" w:cs="Courier New"/>
          <w:color w:val="666600"/>
        </w:rPr>
        <w:t>)</w:t>
      </w:r>
    </w:p>
    <w:p w14:paraId="26559E33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3DA2CE57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880000"/>
        </w:rPr>
        <w:t># --- HUD beallitasa ---</w:t>
      </w:r>
    </w:p>
    <w:p w14:paraId="29D2A1D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88"/>
        </w:rPr>
        <w:t>try</w:t>
      </w:r>
      <w:r w:rsidRPr="006A7B23">
        <w:rPr>
          <w:rFonts w:ascii="Consolas" w:hAnsi="Consolas" w:cs="Courier New"/>
          <w:color w:val="666600"/>
        </w:rPr>
        <w:t>:</w:t>
      </w:r>
    </w:p>
    <w:p w14:paraId="1097A4D4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display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driver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getDevice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8800"/>
        </w:rPr>
        <w:t>"display"</w:t>
      </w:r>
      <w:r w:rsidRPr="006A7B23">
        <w:rPr>
          <w:rFonts w:ascii="Consolas" w:hAnsi="Consolas" w:cs="Courier New"/>
          <w:color w:val="666600"/>
        </w:rPr>
        <w:t>)</w:t>
      </w:r>
    </w:p>
    <w:p w14:paraId="249B05D3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88"/>
        </w:rPr>
        <w:t>except</w:t>
      </w:r>
      <w:r w:rsidRPr="006A7B23">
        <w:rPr>
          <w:rFonts w:ascii="Consolas" w:hAnsi="Consolas" w:cs="Courier New"/>
          <w:color w:val="666600"/>
        </w:rPr>
        <w:t>:</w:t>
      </w:r>
    </w:p>
    <w:p w14:paraId="6A3B3AF4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display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None</w:t>
      </w:r>
    </w:p>
    <w:p w14:paraId="7D51918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print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8800"/>
        </w:rPr>
        <w:t>"ERROR: 'display' nem talalhato"</w:t>
      </w:r>
      <w:r w:rsidRPr="006A7B23">
        <w:rPr>
          <w:rFonts w:ascii="Consolas" w:hAnsi="Consolas" w:cs="Courier New"/>
          <w:color w:val="666600"/>
        </w:rPr>
        <w:t>)</w:t>
      </w:r>
    </w:p>
    <w:p w14:paraId="3D490804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35C553CD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font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8800"/>
        </w:rPr>
        <w:t>"Arial"</w:t>
      </w:r>
    </w:p>
    <w:p w14:paraId="6E2CAAD9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42A33CB2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880000"/>
        </w:rPr>
        <w:t># --- Alap ertekek beallitasa ---</w:t>
      </w:r>
    </w:p>
    <w:p w14:paraId="0B5C47DE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throttle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</w:t>
      </w:r>
    </w:p>
    <w:p w14:paraId="6E3DC2E6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brake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</w:t>
      </w:r>
    </w:p>
    <w:p w14:paraId="526AD4AF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steering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</w:t>
      </w:r>
    </w:p>
    <w:p w14:paraId="676E2366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gear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1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880000"/>
        </w:rPr>
        <w:t># Alapertelmezett fokozat: elore menet</w:t>
      </w:r>
    </w:p>
    <w:p w14:paraId="0750FA7E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is_gear_key_down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False</w:t>
      </w:r>
    </w:p>
    <w:p w14:paraId="48A65F9B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driver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setGear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gear</w:t>
      </w:r>
      <w:r w:rsidRPr="006A7B23">
        <w:rPr>
          <w:rFonts w:ascii="Consolas" w:hAnsi="Consolas" w:cs="Courier New"/>
          <w:color w:val="666600"/>
        </w:rPr>
        <w:t>)</w:t>
      </w:r>
    </w:p>
    <w:p w14:paraId="31AEA11D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1367AD47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88"/>
        </w:rPr>
        <w:t>print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8800"/>
        </w:rPr>
        <w:t>"↑↓ - gaz/fek, ←→ - kanyarodas, G - sebessegvalto, Space - kezifek"</w:t>
      </w:r>
      <w:r w:rsidRPr="006A7B23">
        <w:rPr>
          <w:rFonts w:ascii="Consolas" w:hAnsi="Consolas" w:cs="Courier New"/>
          <w:color w:val="666600"/>
        </w:rPr>
        <w:t>)</w:t>
      </w:r>
    </w:p>
    <w:p w14:paraId="0B6F4B2C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47A38A4F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880000"/>
        </w:rPr>
        <w:t># --- Esemenyek kezelese ---</w:t>
      </w:r>
    </w:p>
    <w:p w14:paraId="67FDE2CC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88"/>
        </w:rPr>
        <w:t>while</w:t>
      </w:r>
      <w:r w:rsidRPr="006A7B23">
        <w:rPr>
          <w:rFonts w:ascii="Consolas" w:hAnsi="Consolas" w:cs="Courier New"/>
          <w:color w:val="000000"/>
        </w:rPr>
        <w:t xml:space="preserve"> driver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step</w:t>
      </w:r>
      <w:r w:rsidRPr="006A7B23">
        <w:rPr>
          <w:rFonts w:ascii="Consolas" w:hAnsi="Consolas" w:cs="Courier New"/>
          <w:color w:val="666600"/>
        </w:rPr>
        <w:t>()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!=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-</w:t>
      </w:r>
      <w:r w:rsidRPr="006A7B23">
        <w:rPr>
          <w:rFonts w:ascii="Consolas" w:hAnsi="Consolas" w:cs="Courier New"/>
          <w:color w:val="006666"/>
        </w:rPr>
        <w:t>1</w:t>
      </w:r>
      <w:r w:rsidRPr="006A7B23">
        <w:rPr>
          <w:rFonts w:ascii="Consolas" w:hAnsi="Consolas" w:cs="Courier New"/>
          <w:color w:val="666600"/>
        </w:rPr>
        <w:t>:</w:t>
      </w:r>
    </w:p>
    <w:p w14:paraId="11F28DBE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key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keyboard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getKey</w:t>
      </w:r>
      <w:r w:rsidRPr="006A7B23">
        <w:rPr>
          <w:rFonts w:ascii="Consolas" w:hAnsi="Consolas" w:cs="Courier New"/>
          <w:color w:val="666600"/>
        </w:rPr>
        <w:t>()</w:t>
      </w:r>
    </w:p>
    <w:p w14:paraId="21347F80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</w:p>
    <w:p w14:paraId="760C244B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current_key_is_G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 xml:space="preserve">key </w:t>
      </w:r>
      <w:r w:rsidRPr="006A7B23">
        <w:rPr>
          <w:rFonts w:ascii="Consolas" w:hAnsi="Consolas" w:cs="Courier New"/>
          <w:color w:val="000088"/>
        </w:rPr>
        <w:t>in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ord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8800"/>
        </w:rPr>
        <w:t>'G'</w:t>
      </w:r>
      <w:r w:rsidRPr="006A7B23">
        <w:rPr>
          <w:rFonts w:ascii="Consolas" w:hAnsi="Consolas" w:cs="Courier New"/>
          <w:color w:val="666600"/>
        </w:rPr>
        <w:t>),</w:t>
      </w:r>
      <w:r w:rsidRPr="006A7B23">
        <w:rPr>
          <w:rFonts w:ascii="Consolas" w:hAnsi="Consolas" w:cs="Courier New"/>
          <w:color w:val="000000"/>
        </w:rPr>
        <w:t xml:space="preserve"> ord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8800"/>
        </w:rPr>
        <w:t>'g'</w:t>
      </w:r>
      <w:r w:rsidRPr="006A7B23">
        <w:rPr>
          <w:rFonts w:ascii="Consolas" w:hAnsi="Consolas" w:cs="Courier New"/>
          <w:color w:val="666600"/>
        </w:rPr>
        <w:t>)))</w:t>
      </w:r>
    </w:p>
    <w:p w14:paraId="4AD9466F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is_throttle_active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 xml:space="preserve">key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Keyboard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UP</w:t>
      </w:r>
      <w:r w:rsidRPr="006A7B23">
        <w:rPr>
          <w:rFonts w:ascii="Consolas" w:hAnsi="Consolas" w:cs="Courier New"/>
          <w:color w:val="666600"/>
        </w:rPr>
        <w:t>)</w:t>
      </w:r>
    </w:p>
    <w:p w14:paraId="0C6FED77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is_brake_active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 xml:space="preserve">key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Keyboard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 xml:space="preserve">DOWN </w:t>
      </w:r>
      <w:r w:rsidRPr="006A7B23">
        <w:rPr>
          <w:rFonts w:ascii="Consolas" w:hAnsi="Consolas" w:cs="Courier New"/>
          <w:color w:val="000088"/>
        </w:rPr>
        <w:t>or</w:t>
      </w:r>
      <w:r w:rsidRPr="006A7B23">
        <w:rPr>
          <w:rFonts w:ascii="Consolas" w:hAnsi="Consolas" w:cs="Courier New"/>
          <w:color w:val="000000"/>
        </w:rPr>
        <w:t xml:space="preserve"> key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ord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8800"/>
        </w:rPr>
        <w:t>' '</w:t>
      </w:r>
      <w:r w:rsidRPr="006A7B23">
        <w:rPr>
          <w:rFonts w:ascii="Consolas" w:hAnsi="Consolas" w:cs="Courier New"/>
          <w:color w:val="666600"/>
        </w:rPr>
        <w:t>))</w:t>
      </w:r>
    </w:p>
    <w:p w14:paraId="3CF5993D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is_steering_active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 xml:space="preserve">key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Keyboard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 xml:space="preserve">LEFT </w:t>
      </w:r>
      <w:r w:rsidRPr="006A7B23">
        <w:rPr>
          <w:rFonts w:ascii="Consolas" w:hAnsi="Consolas" w:cs="Courier New"/>
          <w:color w:val="000088"/>
        </w:rPr>
        <w:t>or</w:t>
      </w:r>
      <w:r w:rsidRPr="006A7B23">
        <w:rPr>
          <w:rFonts w:ascii="Consolas" w:hAnsi="Consolas" w:cs="Courier New"/>
          <w:color w:val="000000"/>
        </w:rPr>
        <w:t xml:space="preserve"> key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Keyboard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RIGHT</w:t>
      </w:r>
      <w:r w:rsidRPr="006A7B23">
        <w:rPr>
          <w:rFonts w:ascii="Consolas" w:hAnsi="Consolas" w:cs="Courier New"/>
          <w:color w:val="666600"/>
        </w:rPr>
        <w:t>)</w:t>
      </w:r>
    </w:p>
    <w:p w14:paraId="35049D0A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</w:p>
    <w:p w14:paraId="0D09675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880000"/>
        </w:rPr>
        <w:t># --- Gazadas ---</w:t>
      </w:r>
    </w:p>
    <w:p w14:paraId="3CCE6539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if</w:t>
      </w:r>
      <w:r w:rsidRPr="006A7B23">
        <w:rPr>
          <w:rFonts w:ascii="Consolas" w:hAnsi="Consolas" w:cs="Courier New"/>
          <w:color w:val="000000"/>
        </w:rPr>
        <w:t xml:space="preserve"> is_throttle_active</w:t>
      </w:r>
      <w:r w:rsidRPr="006A7B23">
        <w:rPr>
          <w:rFonts w:ascii="Consolas" w:hAnsi="Consolas" w:cs="Courier New"/>
          <w:color w:val="666600"/>
        </w:rPr>
        <w:t>:</w:t>
      </w:r>
    </w:p>
    <w:p w14:paraId="550E15C5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throttle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min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6666"/>
        </w:rPr>
        <w:t>1.0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throttle </w:t>
      </w:r>
      <w:r w:rsidRPr="006A7B23">
        <w:rPr>
          <w:rFonts w:ascii="Consolas" w:hAnsi="Consolas" w:cs="Courier New"/>
          <w:color w:val="666600"/>
        </w:rPr>
        <w:t>+</w:t>
      </w:r>
      <w:r w:rsidRPr="006A7B23">
        <w:rPr>
          <w:rFonts w:ascii="Consolas" w:hAnsi="Consolas" w:cs="Courier New"/>
          <w:color w:val="000000"/>
        </w:rPr>
        <w:t xml:space="preserve"> THROTTLE_STEP</w:t>
      </w:r>
      <w:r w:rsidRPr="006A7B23">
        <w:rPr>
          <w:rFonts w:ascii="Consolas" w:hAnsi="Consolas" w:cs="Courier New"/>
          <w:color w:val="666600"/>
        </w:rPr>
        <w:t>)</w:t>
      </w:r>
    </w:p>
    <w:p w14:paraId="18660D25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brake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</w:t>
      </w:r>
    </w:p>
    <w:p w14:paraId="1E13117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lastRenderedPageBreak/>
        <w:t xml:space="preserve">    </w:t>
      </w:r>
    </w:p>
    <w:p w14:paraId="5C91F7F1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880000"/>
        </w:rPr>
        <w:t># --- Fekezes ---</w:t>
      </w:r>
    </w:p>
    <w:p w14:paraId="66E1C01A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elif</w:t>
      </w:r>
      <w:r w:rsidRPr="006A7B23">
        <w:rPr>
          <w:rFonts w:ascii="Consolas" w:hAnsi="Consolas" w:cs="Courier New"/>
          <w:color w:val="000000"/>
        </w:rPr>
        <w:t xml:space="preserve"> is_brake_active</w:t>
      </w:r>
      <w:r w:rsidRPr="006A7B23">
        <w:rPr>
          <w:rFonts w:ascii="Consolas" w:hAnsi="Consolas" w:cs="Courier New"/>
          <w:color w:val="666600"/>
        </w:rPr>
        <w:t>:</w:t>
      </w:r>
    </w:p>
    <w:p w14:paraId="7D938054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</w:t>
      </w:r>
      <w:r w:rsidRPr="006A7B23">
        <w:rPr>
          <w:rFonts w:ascii="Consolas" w:hAnsi="Consolas" w:cs="Courier New"/>
          <w:color w:val="000088"/>
        </w:rPr>
        <w:t>if</w:t>
      </w:r>
      <w:r w:rsidRPr="006A7B23">
        <w:rPr>
          <w:rFonts w:ascii="Consolas" w:hAnsi="Consolas" w:cs="Courier New"/>
          <w:color w:val="000000"/>
        </w:rPr>
        <w:t xml:space="preserve"> key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Keyboard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DOWN</w:t>
      </w:r>
      <w:r w:rsidRPr="006A7B23">
        <w:rPr>
          <w:rFonts w:ascii="Consolas" w:hAnsi="Consolas" w:cs="Courier New"/>
          <w:color w:val="666600"/>
        </w:rPr>
        <w:t>:</w:t>
      </w:r>
    </w:p>
    <w:p w14:paraId="1EAF2362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brake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min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6666"/>
        </w:rPr>
        <w:t>1.0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brake </w:t>
      </w:r>
      <w:r w:rsidRPr="006A7B23">
        <w:rPr>
          <w:rFonts w:ascii="Consolas" w:hAnsi="Consolas" w:cs="Courier New"/>
          <w:color w:val="666600"/>
        </w:rPr>
        <w:t>+</w:t>
      </w:r>
      <w:r w:rsidRPr="006A7B23">
        <w:rPr>
          <w:rFonts w:ascii="Consolas" w:hAnsi="Consolas" w:cs="Courier New"/>
          <w:color w:val="000000"/>
        </w:rPr>
        <w:t xml:space="preserve"> BRAKE_STEP</w:t>
      </w:r>
      <w:r w:rsidRPr="006A7B23">
        <w:rPr>
          <w:rFonts w:ascii="Consolas" w:hAnsi="Consolas" w:cs="Courier New"/>
          <w:color w:val="666600"/>
        </w:rPr>
        <w:t>)</w:t>
      </w:r>
    </w:p>
    <w:p w14:paraId="3FED2CA9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</w:t>
      </w:r>
      <w:r w:rsidRPr="006A7B23">
        <w:rPr>
          <w:rFonts w:ascii="Consolas" w:hAnsi="Consolas" w:cs="Courier New"/>
          <w:color w:val="000088"/>
        </w:rPr>
        <w:t>elif</w:t>
      </w:r>
      <w:r w:rsidRPr="006A7B23">
        <w:rPr>
          <w:rFonts w:ascii="Consolas" w:hAnsi="Consolas" w:cs="Courier New"/>
          <w:color w:val="000000"/>
        </w:rPr>
        <w:t xml:space="preserve"> key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ord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8800"/>
        </w:rPr>
        <w:t>' '</w:t>
      </w:r>
      <w:r w:rsidRPr="006A7B23">
        <w:rPr>
          <w:rFonts w:ascii="Consolas" w:hAnsi="Consolas" w:cs="Courier New"/>
          <w:color w:val="666600"/>
        </w:rPr>
        <w:t>):</w:t>
      </w:r>
    </w:p>
    <w:p w14:paraId="08D722DE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brake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1.0</w:t>
      </w:r>
    </w:p>
    <w:p w14:paraId="40615F76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</w:t>
      </w:r>
    </w:p>
    <w:p w14:paraId="72981046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throttle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</w:t>
      </w:r>
    </w:p>
    <w:p w14:paraId="4EB54889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1BAC9A65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880000"/>
        </w:rPr>
        <w:t># --- Kanyarodas ---</w:t>
      </w:r>
    </w:p>
    <w:p w14:paraId="47ABDA60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if</w:t>
      </w:r>
      <w:r w:rsidRPr="006A7B23">
        <w:rPr>
          <w:rFonts w:ascii="Consolas" w:hAnsi="Consolas" w:cs="Courier New"/>
          <w:color w:val="000000"/>
        </w:rPr>
        <w:t xml:space="preserve"> key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Keyboard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LEFT</w:t>
      </w:r>
      <w:r w:rsidRPr="006A7B23">
        <w:rPr>
          <w:rFonts w:ascii="Consolas" w:hAnsi="Consolas" w:cs="Courier New"/>
          <w:color w:val="666600"/>
        </w:rPr>
        <w:t>:</w:t>
      </w:r>
    </w:p>
    <w:p w14:paraId="26E56BDE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steering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max</w:t>
      </w:r>
      <w:r w:rsidRPr="006A7B23">
        <w:rPr>
          <w:rFonts w:ascii="Consolas" w:hAnsi="Consolas" w:cs="Courier New"/>
          <w:color w:val="666600"/>
        </w:rPr>
        <w:t>(-</w:t>
      </w:r>
      <w:r w:rsidRPr="006A7B23">
        <w:rPr>
          <w:rFonts w:ascii="Consolas" w:hAnsi="Consolas" w:cs="Courier New"/>
          <w:color w:val="000000"/>
        </w:rPr>
        <w:t>MAX_STEERING_ANGLE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steering </w:t>
      </w:r>
      <w:r w:rsidRPr="006A7B23">
        <w:rPr>
          <w:rFonts w:ascii="Consolas" w:hAnsi="Consolas" w:cs="Courier New"/>
          <w:color w:val="666600"/>
        </w:rPr>
        <w:t>-</w:t>
      </w:r>
      <w:r w:rsidRPr="006A7B23">
        <w:rPr>
          <w:rFonts w:ascii="Consolas" w:hAnsi="Consolas" w:cs="Courier New"/>
          <w:color w:val="000000"/>
        </w:rPr>
        <w:t xml:space="preserve"> STEERING_STEP</w:t>
      </w:r>
      <w:r w:rsidRPr="006A7B23">
        <w:rPr>
          <w:rFonts w:ascii="Consolas" w:hAnsi="Consolas" w:cs="Courier New"/>
          <w:color w:val="666600"/>
        </w:rPr>
        <w:t>)</w:t>
      </w:r>
    </w:p>
    <w:p w14:paraId="4A67F911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elif</w:t>
      </w:r>
      <w:r w:rsidRPr="006A7B23">
        <w:rPr>
          <w:rFonts w:ascii="Consolas" w:hAnsi="Consolas" w:cs="Courier New"/>
          <w:color w:val="000000"/>
        </w:rPr>
        <w:t xml:space="preserve"> key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0066"/>
        </w:rPr>
        <w:t>Keyboard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RIGHT</w:t>
      </w:r>
      <w:r w:rsidRPr="006A7B23">
        <w:rPr>
          <w:rFonts w:ascii="Consolas" w:hAnsi="Consolas" w:cs="Courier New"/>
          <w:color w:val="666600"/>
        </w:rPr>
        <w:t>:</w:t>
      </w:r>
    </w:p>
    <w:p w14:paraId="11CADDB7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steering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min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MAX_STEERING_ANGLE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steering </w:t>
      </w:r>
      <w:r w:rsidRPr="006A7B23">
        <w:rPr>
          <w:rFonts w:ascii="Consolas" w:hAnsi="Consolas" w:cs="Courier New"/>
          <w:color w:val="666600"/>
        </w:rPr>
        <w:t>+</w:t>
      </w:r>
      <w:r w:rsidRPr="006A7B23">
        <w:rPr>
          <w:rFonts w:ascii="Consolas" w:hAnsi="Consolas" w:cs="Courier New"/>
          <w:color w:val="000000"/>
        </w:rPr>
        <w:t xml:space="preserve"> STEERING_STEP</w:t>
      </w:r>
      <w:r w:rsidRPr="006A7B23">
        <w:rPr>
          <w:rFonts w:ascii="Consolas" w:hAnsi="Consolas" w:cs="Courier New"/>
          <w:color w:val="666600"/>
        </w:rPr>
        <w:t>)</w:t>
      </w:r>
    </w:p>
    <w:p w14:paraId="2EA8757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</w:t>
      </w:r>
    </w:p>
    <w:p w14:paraId="0FAF5B15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880000"/>
        </w:rPr>
        <w:t># --- Valto ---</w:t>
      </w:r>
    </w:p>
    <w:p w14:paraId="5545E9FA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if</w:t>
      </w:r>
      <w:r w:rsidRPr="006A7B23">
        <w:rPr>
          <w:rFonts w:ascii="Consolas" w:hAnsi="Consolas" w:cs="Courier New"/>
          <w:color w:val="000000"/>
        </w:rPr>
        <w:t xml:space="preserve"> current_key_is_G </w:t>
      </w:r>
      <w:r w:rsidRPr="006A7B23">
        <w:rPr>
          <w:rFonts w:ascii="Consolas" w:hAnsi="Consolas" w:cs="Courier New"/>
          <w:color w:val="000088"/>
        </w:rPr>
        <w:t>and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not</w:t>
      </w:r>
      <w:r w:rsidRPr="006A7B23">
        <w:rPr>
          <w:rFonts w:ascii="Consolas" w:hAnsi="Consolas" w:cs="Courier New"/>
          <w:color w:val="000000"/>
        </w:rPr>
        <w:t xml:space="preserve"> is_gear_key_down</w:t>
      </w:r>
      <w:r w:rsidRPr="006A7B23">
        <w:rPr>
          <w:rFonts w:ascii="Consolas" w:hAnsi="Consolas" w:cs="Courier New"/>
          <w:color w:val="666600"/>
        </w:rPr>
        <w:t>:</w:t>
      </w:r>
    </w:p>
    <w:p w14:paraId="762E023F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</w:t>
      </w:r>
    </w:p>
    <w:p w14:paraId="5E191057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</w:t>
      </w:r>
      <w:r w:rsidRPr="006A7B23">
        <w:rPr>
          <w:rFonts w:ascii="Consolas" w:hAnsi="Consolas" w:cs="Courier New"/>
          <w:color w:val="000088"/>
        </w:rPr>
        <w:t>if</w:t>
      </w:r>
      <w:r w:rsidRPr="006A7B23">
        <w:rPr>
          <w:rFonts w:ascii="Consolas" w:hAnsi="Consolas" w:cs="Courier New"/>
          <w:color w:val="000000"/>
        </w:rPr>
        <w:t xml:space="preserve"> throttle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</w:t>
      </w:r>
      <w:r w:rsidRPr="006A7B23">
        <w:rPr>
          <w:rFonts w:ascii="Consolas" w:hAnsi="Consolas" w:cs="Courier New"/>
          <w:color w:val="666600"/>
        </w:rPr>
        <w:t>: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880000"/>
        </w:rPr>
        <w:t># Csak akkor, ha allo helyzetben van</w:t>
      </w:r>
    </w:p>
    <w:p w14:paraId="0294B15A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gear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666600"/>
        </w:rPr>
        <w:t>-</w:t>
      </w:r>
      <w:r w:rsidRPr="006A7B23">
        <w:rPr>
          <w:rFonts w:ascii="Consolas" w:hAnsi="Consolas" w:cs="Courier New"/>
          <w:color w:val="000000"/>
        </w:rPr>
        <w:t>gear</w:t>
      </w:r>
    </w:p>
    <w:p w14:paraId="1D6471B6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driver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setGear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gear</w:t>
      </w:r>
      <w:r w:rsidRPr="006A7B23">
        <w:rPr>
          <w:rFonts w:ascii="Consolas" w:hAnsi="Consolas" w:cs="Courier New"/>
          <w:color w:val="666600"/>
        </w:rPr>
        <w:t>)</w:t>
      </w:r>
    </w:p>
    <w:p w14:paraId="316B0672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brake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0.0</w:t>
      </w:r>
    </w:p>
    <w:p w14:paraId="71E31E26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</w:t>
      </w:r>
      <w:r w:rsidRPr="006A7B23">
        <w:rPr>
          <w:rFonts w:ascii="Consolas" w:hAnsi="Consolas" w:cs="Courier New"/>
          <w:color w:val="000088"/>
        </w:rPr>
        <w:t>print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8800"/>
        </w:rPr>
        <w:t>"Fokozat:"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8800"/>
        </w:rPr>
        <w:t>"Eloremenet"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if</w:t>
      </w:r>
      <w:r w:rsidRPr="006A7B23">
        <w:rPr>
          <w:rFonts w:ascii="Consolas" w:hAnsi="Consolas" w:cs="Courier New"/>
          <w:color w:val="000000"/>
        </w:rPr>
        <w:t xml:space="preserve"> gear </w:t>
      </w:r>
      <w:r w:rsidRPr="006A7B23">
        <w:rPr>
          <w:rFonts w:ascii="Consolas" w:hAnsi="Consolas" w:cs="Courier New"/>
          <w:color w:val="666600"/>
        </w:rPr>
        <w:t>==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1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else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8800"/>
        </w:rPr>
        <w:t>"Hatramenet"</w:t>
      </w:r>
      <w:r w:rsidRPr="006A7B23">
        <w:rPr>
          <w:rFonts w:ascii="Consolas" w:hAnsi="Consolas" w:cs="Courier New"/>
          <w:color w:val="666600"/>
        </w:rPr>
        <w:t>)</w:t>
      </w:r>
    </w:p>
    <w:p w14:paraId="310896BC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    </w:t>
      </w:r>
    </w:p>
    <w:p w14:paraId="318B78BF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is_gear_key_down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True</w:t>
      </w:r>
    </w:p>
    <w:p w14:paraId="4EA4180B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</w:p>
    <w:p w14:paraId="083B43FA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elif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not</w:t>
      </w:r>
      <w:r w:rsidRPr="006A7B23">
        <w:rPr>
          <w:rFonts w:ascii="Consolas" w:hAnsi="Consolas" w:cs="Courier New"/>
          <w:color w:val="000000"/>
        </w:rPr>
        <w:t xml:space="preserve"> current_key_is_G</w:t>
      </w:r>
      <w:r w:rsidRPr="006A7B23">
        <w:rPr>
          <w:rFonts w:ascii="Consolas" w:hAnsi="Consolas" w:cs="Courier New"/>
          <w:color w:val="666600"/>
        </w:rPr>
        <w:t>:</w:t>
      </w:r>
    </w:p>
    <w:p w14:paraId="64AB8976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is_gear_key_down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False</w:t>
      </w:r>
    </w:p>
    <w:p w14:paraId="23C56430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66A143A0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880000"/>
        </w:rPr>
        <w:t xml:space="preserve"># --- Kormany visszaallitasa ---    </w:t>
      </w:r>
    </w:p>
    <w:p w14:paraId="53AC482F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if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not</w:t>
      </w:r>
      <w:r w:rsidRPr="006A7B23">
        <w:rPr>
          <w:rFonts w:ascii="Consolas" w:hAnsi="Consolas" w:cs="Courier New"/>
          <w:color w:val="000000"/>
        </w:rPr>
        <w:t xml:space="preserve"> is_steering_active</w:t>
      </w:r>
      <w:r w:rsidRPr="006A7B23">
        <w:rPr>
          <w:rFonts w:ascii="Consolas" w:hAnsi="Consolas" w:cs="Courier New"/>
          <w:color w:val="666600"/>
        </w:rPr>
        <w:t>:</w:t>
      </w:r>
    </w:p>
    <w:p w14:paraId="135A24F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steering </w:t>
      </w:r>
      <w:r w:rsidRPr="006A7B23">
        <w:rPr>
          <w:rFonts w:ascii="Consolas" w:hAnsi="Consolas" w:cs="Courier New"/>
          <w:color w:val="666600"/>
        </w:rPr>
        <w:t>*=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0.90</w:t>
      </w:r>
      <w:r w:rsidRPr="006A7B23">
        <w:rPr>
          <w:rFonts w:ascii="Consolas" w:hAnsi="Consolas" w:cs="Courier New"/>
          <w:color w:val="000000"/>
        </w:rPr>
        <w:t xml:space="preserve"> </w:t>
      </w:r>
    </w:p>
    <w:p w14:paraId="0448F52C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7DF23980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880000"/>
        </w:rPr>
        <w:t># --- "Motorfek" szimulacioja ---</w:t>
      </w:r>
    </w:p>
    <w:p w14:paraId="5094DD42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if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not</w:t>
      </w:r>
      <w:r w:rsidRPr="006A7B23">
        <w:rPr>
          <w:rFonts w:ascii="Consolas" w:hAnsi="Consolas" w:cs="Courier New"/>
          <w:color w:val="000000"/>
        </w:rPr>
        <w:t xml:space="preserve"> is_throttle_active </w:t>
      </w:r>
      <w:r w:rsidRPr="006A7B23">
        <w:rPr>
          <w:rFonts w:ascii="Consolas" w:hAnsi="Consolas" w:cs="Courier New"/>
          <w:color w:val="000088"/>
        </w:rPr>
        <w:t>and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not</w:t>
      </w:r>
      <w:r w:rsidRPr="006A7B23">
        <w:rPr>
          <w:rFonts w:ascii="Consolas" w:hAnsi="Consolas" w:cs="Courier New"/>
          <w:color w:val="000000"/>
        </w:rPr>
        <w:t xml:space="preserve"> is_brake_active</w:t>
      </w:r>
      <w:r w:rsidRPr="006A7B23">
        <w:rPr>
          <w:rFonts w:ascii="Consolas" w:hAnsi="Consolas" w:cs="Courier New"/>
          <w:color w:val="666600"/>
        </w:rPr>
        <w:t>:</w:t>
      </w:r>
    </w:p>
    <w:p w14:paraId="79F90D42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throttle </w:t>
      </w:r>
      <w:r w:rsidRPr="006A7B23">
        <w:rPr>
          <w:rFonts w:ascii="Consolas" w:hAnsi="Consolas" w:cs="Courier New"/>
          <w:color w:val="666600"/>
        </w:rPr>
        <w:t>*=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0.98</w:t>
      </w:r>
    </w:p>
    <w:p w14:paraId="627E8679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brake </w:t>
      </w:r>
      <w:r w:rsidRPr="006A7B23">
        <w:rPr>
          <w:rFonts w:ascii="Consolas" w:hAnsi="Consolas" w:cs="Courier New"/>
          <w:color w:val="666600"/>
        </w:rPr>
        <w:t>*=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0.9</w:t>
      </w:r>
    </w:p>
    <w:p w14:paraId="2AF9C692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</w:t>
      </w:r>
    </w:p>
    <w:p w14:paraId="4B43971F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880000"/>
        </w:rPr>
        <w:t># --- Ertekek beallitasa ---</w:t>
      </w:r>
    </w:p>
    <w:p w14:paraId="7B09500F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driver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setSteeringAngle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steering</w:t>
      </w:r>
      <w:r w:rsidRPr="006A7B23">
        <w:rPr>
          <w:rFonts w:ascii="Consolas" w:hAnsi="Consolas" w:cs="Courier New"/>
          <w:color w:val="666600"/>
        </w:rPr>
        <w:t>)</w:t>
      </w:r>
    </w:p>
    <w:p w14:paraId="2F513A73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driver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setThrottle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throttle</w:t>
      </w:r>
      <w:r w:rsidRPr="006A7B23">
        <w:rPr>
          <w:rFonts w:ascii="Consolas" w:hAnsi="Consolas" w:cs="Courier New"/>
          <w:color w:val="666600"/>
        </w:rPr>
        <w:t>)</w:t>
      </w:r>
    </w:p>
    <w:p w14:paraId="5A3C0FF0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driver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setBrakeIntensity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brake</w:t>
      </w:r>
      <w:r w:rsidRPr="006A7B23">
        <w:rPr>
          <w:rFonts w:ascii="Consolas" w:hAnsi="Consolas" w:cs="Courier New"/>
          <w:color w:val="666600"/>
        </w:rPr>
        <w:t>)</w:t>
      </w:r>
    </w:p>
    <w:p w14:paraId="4D3C52F0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> </w:t>
      </w:r>
    </w:p>
    <w:p w14:paraId="1E46987B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880000"/>
        </w:rPr>
        <w:t># --- HUD ---</w:t>
      </w:r>
    </w:p>
    <w:p w14:paraId="1554719D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</w:t>
      </w:r>
      <w:r w:rsidRPr="006A7B23">
        <w:rPr>
          <w:rFonts w:ascii="Consolas" w:hAnsi="Consolas" w:cs="Courier New"/>
          <w:color w:val="000088"/>
        </w:rPr>
        <w:t>if</w:t>
      </w:r>
      <w:r w:rsidRPr="006A7B23">
        <w:rPr>
          <w:rFonts w:ascii="Consolas" w:hAnsi="Consolas" w:cs="Courier New"/>
          <w:color w:val="000000"/>
        </w:rPr>
        <w:t xml:space="preserve"> display</w:t>
      </w:r>
      <w:r w:rsidRPr="006A7B23">
        <w:rPr>
          <w:rFonts w:ascii="Consolas" w:hAnsi="Consolas" w:cs="Courier New"/>
          <w:color w:val="666600"/>
        </w:rPr>
        <w:t>:</w:t>
      </w:r>
    </w:p>
    <w:p w14:paraId="63976016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lastRenderedPageBreak/>
        <w:t xml:space="preserve">        display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setColor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6666"/>
        </w:rPr>
        <w:t>0x000000</w:t>
      </w:r>
      <w:r w:rsidRPr="006A7B23">
        <w:rPr>
          <w:rFonts w:ascii="Consolas" w:hAnsi="Consolas" w:cs="Courier New"/>
          <w:color w:val="666600"/>
        </w:rPr>
        <w:t>)</w:t>
      </w:r>
    </w:p>
    <w:p w14:paraId="414E13D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display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fillRectangle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6666"/>
        </w:rPr>
        <w:t>0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0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display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getWidth</w:t>
      </w:r>
      <w:r w:rsidRPr="006A7B23">
        <w:rPr>
          <w:rFonts w:ascii="Consolas" w:hAnsi="Consolas" w:cs="Courier New"/>
          <w:color w:val="666600"/>
        </w:rPr>
        <w:t>(),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60</w:t>
      </w:r>
      <w:r w:rsidRPr="006A7B23">
        <w:rPr>
          <w:rFonts w:ascii="Consolas" w:hAnsi="Consolas" w:cs="Courier New"/>
          <w:color w:val="666600"/>
        </w:rPr>
        <w:t>)</w:t>
      </w:r>
    </w:p>
    <w:p w14:paraId="6B5C15DD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display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setColor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6666"/>
        </w:rPr>
        <w:t>0xFFFFFF</w:t>
      </w:r>
      <w:r w:rsidRPr="006A7B23">
        <w:rPr>
          <w:rFonts w:ascii="Consolas" w:hAnsi="Consolas" w:cs="Courier New"/>
          <w:color w:val="666600"/>
        </w:rPr>
        <w:t>)</w:t>
      </w:r>
    </w:p>
    <w:p w14:paraId="46BFBBAB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display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setFont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font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20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0088"/>
        </w:rPr>
        <w:t>True</w:t>
      </w:r>
      <w:r w:rsidRPr="006A7B23">
        <w:rPr>
          <w:rFonts w:ascii="Consolas" w:hAnsi="Consolas" w:cs="Courier New"/>
          <w:color w:val="666600"/>
        </w:rPr>
        <w:t>)</w:t>
      </w:r>
    </w:p>
    <w:p w14:paraId="448F56AD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speed </w:t>
      </w:r>
      <w:r w:rsidRPr="006A7B23">
        <w:rPr>
          <w:rFonts w:ascii="Consolas" w:hAnsi="Consolas" w:cs="Courier New"/>
          <w:color w:val="666600"/>
        </w:rPr>
        <w:t>=</w:t>
      </w:r>
      <w:r w:rsidRPr="006A7B23">
        <w:rPr>
          <w:rFonts w:ascii="Consolas" w:hAnsi="Consolas" w:cs="Courier New"/>
          <w:color w:val="000000"/>
        </w:rPr>
        <w:t xml:space="preserve"> driver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getCurrentSpeed</w:t>
      </w:r>
      <w:r w:rsidRPr="006A7B23">
        <w:rPr>
          <w:rFonts w:ascii="Consolas" w:hAnsi="Consolas" w:cs="Courier New"/>
          <w:color w:val="666600"/>
        </w:rPr>
        <w:t>()</w:t>
      </w:r>
    </w:p>
    <w:p w14:paraId="49FD1698" w14:textId="77777777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display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drawText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f</w:t>
      </w:r>
      <w:r w:rsidRPr="006A7B23">
        <w:rPr>
          <w:rFonts w:ascii="Consolas" w:hAnsi="Consolas" w:cs="Courier New"/>
          <w:color w:val="008800"/>
        </w:rPr>
        <w:t>"Sebesseg: {speed:.1f} km/h"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10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10</w:t>
      </w:r>
      <w:r w:rsidRPr="006A7B23">
        <w:rPr>
          <w:rFonts w:ascii="Consolas" w:hAnsi="Consolas" w:cs="Courier New"/>
          <w:color w:val="666600"/>
        </w:rPr>
        <w:t>)</w:t>
      </w:r>
    </w:p>
    <w:p w14:paraId="1D0006EF" w14:textId="100143C3" w:rsidR="00C34D57" w:rsidRPr="006A7B23" w:rsidRDefault="00C34D5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9886459"/>
        <w:rPr>
          <w:rFonts w:ascii="Consolas" w:hAnsi="Consolas" w:cs="Courier New"/>
        </w:rPr>
      </w:pPr>
      <w:r w:rsidRPr="006A7B23">
        <w:rPr>
          <w:rFonts w:ascii="Consolas" w:hAnsi="Consolas" w:cs="Courier New"/>
          <w:color w:val="000000"/>
        </w:rPr>
        <w:t xml:space="preserve">        display</w:t>
      </w:r>
      <w:r w:rsidRPr="006A7B23">
        <w:rPr>
          <w:rFonts w:ascii="Consolas" w:hAnsi="Consolas" w:cs="Courier New"/>
          <w:color w:val="666600"/>
        </w:rPr>
        <w:t>.</w:t>
      </w:r>
      <w:r w:rsidRPr="006A7B23">
        <w:rPr>
          <w:rFonts w:ascii="Consolas" w:hAnsi="Consolas" w:cs="Courier New"/>
          <w:color w:val="000000"/>
        </w:rPr>
        <w:t>drawText</w:t>
      </w:r>
      <w:r w:rsidRPr="006A7B23">
        <w:rPr>
          <w:rFonts w:ascii="Consolas" w:hAnsi="Consolas" w:cs="Courier New"/>
          <w:color w:val="666600"/>
        </w:rPr>
        <w:t>(</w:t>
      </w:r>
      <w:r w:rsidRPr="006A7B23">
        <w:rPr>
          <w:rFonts w:ascii="Consolas" w:hAnsi="Consolas" w:cs="Courier New"/>
          <w:color w:val="000000"/>
        </w:rPr>
        <w:t>f</w:t>
      </w:r>
      <w:r w:rsidRPr="006A7B23">
        <w:rPr>
          <w:rFonts w:ascii="Consolas" w:hAnsi="Consolas" w:cs="Courier New"/>
          <w:color w:val="008800"/>
        </w:rPr>
        <w:t>"Kormanyzas: {steering:.2f} rad"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10</w:t>
      </w:r>
      <w:r w:rsidRPr="006A7B23">
        <w:rPr>
          <w:rFonts w:ascii="Consolas" w:hAnsi="Consolas" w:cs="Courier New"/>
          <w:color w:val="666600"/>
        </w:rPr>
        <w:t>,</w:t>
      </w:r>
      <w:r w:rsidRPr="006A7B23">
        <w:rPr>
          <w:rFonts w:ascii="Consolas" w:hAnsi="Consolas" w:cs="Courier New"/>
          <w:color w:val="000000"/>
        </w:rPr>
        <w:t xml:space="preserve"> </w:t>
      </w:r>
      <w:r w:rsidRPr="006A7B23">
        <w:rPr>
          <w:rFonts w:ascii="Consolas" w:hAnsi="Consolas" w:cs="Courier New"/>
          <w:color w:val="006666"/>
        </w:rPr>
        <w:t>35</w:t>
      </w:r>
      <w:r w:rsidRPr="006A7B23">
        <w:rPr>
          <w:rFonts w:ascii="Consolas" w:hAnsi="Consolas" w:cs="Courier New"/>
          <w:color w:val="666600"/>
        </w:rPr>
        <w:t>)</w:t>
      </w:r>
    </w:p>
    <w:p w14:paraId="741C5012" w14:textId="2CCDFAF7" w:rsidR="00C34D57" w:rsidRDefault="009E4C72" w:rsidP="009E4C72">
      <w:pPr>
        <w:pStyle w:val="Kpalrs"/>
      </w:pPr>
      <w:r>
        <w:t>4. kódrészlet: Tesla irányítását megvalósító controller</w:t>
      </w:r>
    </w:p>
    <w:p w14:paraId="5BA7333D" w14:textId="672C2663" w:rsidR="00C96CE5" w:rsidRDefault="00C96CE5" w:rsidP="00C96CE5">
      <w:r w:rsidRPr="00C96CE5">
        <w:t>A controller kódjának főbb funkciói:</w:t>
      </w:r>
    </w:p>
    <w:p w14:paraId="3BA4629D" w14:textId="6C72A15E" w:rsidR="00C96CE5" w:rsidRDefault="00C96CE5" w:rsidP="00C96CE5">
      <w:pPr>
        <w:pStyle w:val="Listaszerbekezds"/>
        <w:numPr>
          <w:ilvl w:val="0"/>
          <w:numId w:val="30"/>
        </w:numPr>
      </w:pPr>
      <w:r w:rsidRPr="00C96CE5">
        <w:t>Inicializálás: Létrehozza a Driver és Keyboard objektumokat, amelyek a jármű vezérléséhez és a billentyűzet figyeléséhez szükségesek. Emellett beállítja a Display eszközt a HUD (Head-Up Display) megjelenítéséhez.</w:t>
      </w:r>
    </w:p>
    <w:p w14:paraId="435935E3" w14:textId="08A3F541" w:rsidR="00C96CE5" w:rsidRDefault="00C96CE5" w:rsidP="00C96CE5">
      <w:pPr>
        <w:pStyle w:val="Listaszerbekezds"/>
        <w:numPr>
          <w:ilvl w:val="0"/>
          <w:numId w:val="30"/>
        </w:numPr>
      </w:pPr>
      <w:r w:rsidRPr="00C96CE5">
        <w:t>Fő ciklus: A while driver.step() != -1: ciklus a szimuláció minden egyes időlépésében lefut.</w:t>
      </w:r>
    </w:p>
    <w:p w14:paraId="672F274D" w14:textId="15200979" w:rsidR="00C96CE5" w:rsidRDefault="00C96CE5" w:rsidP="00C96CE5">
      <w:pPr>
        <w:pStyle w:val="Listaszerbekezds"/>
        <w:numPr>
          <w:ilvl w:val="0"/>
          <w:numId w:val="30"/>
        </w:numPr>
      </w:pPr>
      <w:r w:rsidRPr="00C96CE5">
        <w:t>Billentyűleütések kezelése: A ciklus minden iterációjában lekérdezi a lenyomott billentyűt (keyboard.getKey()).</w:t>
      </w:r>
    </w:p>
    <w:p w14:paraId="7EDD0D6C" w14:textId="0253C2FF" w:rsidR="00C96CE5" w:rsidRDefault="00C96CE5" w:rsidP="00C96CE5">
      <w:pPr>
        <w:pStyle w:val="Listaszerbekezds"/>
        <w:numPr>
          <w:ilvl w:val="1"/>
          <w:numId w:val="30"/>
        </w:numPr>
      </w:pPr>
      <w:r w:rsidRPr="00C96CE5">
        <w:t>Fel/Le nyilak: A gázadást (throttle) vagy a fékezést (brake) szabályozzák.</w:t>
      </w:r>
    </w:p>
    <w:p w14:paraId="729D05F7" w14:textId="75542B34" w:rsidR="00C96CE5" w:rsidRDefault="00C96CE5" w:rsidP="00C96CE5">
      <w:pPr>
        <w:pStyle w:val="Listaszerbekezds"/>
        <w:numPr>
          <w:ilvl w:val="1"/>
          <w:numId w:val="30"/>
        </w:numPr>
      </w:pPr>
      <w:r w:rsidRPr="00C96CE5">
        <w:t>Jobb/Bal nyilak: A kormányzást (steering) állítják.</w:t>
      </w:r>
    </w:p>
    <w:p w14:paraId="5FD9E95C" w14:textId="62EDF6D0" w:rsidR="00C96CE5" w:rsidRDefault="00C96CE5" w:rsidP="00C96CE5">
      <w:pPr>
        <w:pStyle w:val="Listaszerbekezds"/>
        <w:numPr>
          <w:ilvl w:val="1"/>
          <w:numId w:val="30"/>
        </w:numPr>
      </w:pPr>
      <w:r w:rsidRPr="00C96CE5">
        <w:t>'G' billentyű: Vált a hátra- és előremeneti sebességfokozat között, de csak álló helyzetben.</w:t>
      </w:r>
    </w:p>
    <w:p w14:paraId="69772AA3" w14:textId="28F5DAE9" w:rsidR="00C96CE5" w:rsidRDefault="00C96CE5" w:rsidP="00C96CE5">
      <w:pPr>
        <w:pStyle w:val="Listaszerbekezds"/>
        <w:numPr>
          <w:ilvl w:val="1"/>
          <w:numId w:val="30"/>
        </w:numPr>
      </w:pPr>
      <w:r w:rsidRPr="00C96CE5">
        <w:t>Space: Vészfékezést (maximális fékintenzitást) aktivál.</w:t>
      </w:r>
    </w:p>
    <w:p w14:paraId="614E5E22" w14:textId="31A1760A" w:rsidR="007F6B9F" w:rsidRDefault="007F6B9F" w:rsidP="007F6B9F">
      <w:pPr>
        <w:pStyle w:val="Listaszerbekezds"/>
        <w:numPr>
          <w:ilvl w:val="0"/>
          <w:numId w:val="30"/>
        </w:numPr>
      </w:pPr>
      <w:r w:rsidRPr="007F6B9F">
        <w:t>Szimulált fizika: A kód finomítja a vezérlést:</w:t>
      </w:r>
    </w:p>
    <w:p w14:paraId="444CC733" w14:textId="0DB0FD73" w:rsidR="007F6B9F" w:rsidRDefault="007F6B9F" w:rsidP="007F6B9F">
      <w:pPr>
        <w:pStyle w:val="Listaszerbekezds"/>
        <w:numPr>
          <w:ilvl w:val="1"/>
          <w:numId w:val="30"/>
        </w:numPr>
      </w:pPr>
      <w:r w:rsidRPr="007F6B9F">
        <w:t>Ha a kormányzás nem aktív, a kerekek lassan visszaállnak egyenesbe (steering *= 0.90).</w:t>
      </w:r>
    </w:p>
    <w:p w14:paraId="14F65E5D" w14:textId="72B6ABC7" w:rsidR="007F6B9F" w:rsidRDefault="007F6B9F" w:rsidP="007F6B9F">
      <w:pPr>
        <w:pStyle w:val="Listaszerbekezds"/>
        <w:numPr>
          <w:ilvl w:val="1"/>
          <w:numId w:val="30"/>
        </w:numPr>
      </w:pPr>
      <w:r w:rsidRPr="007F6B9F">
        <w:t>Ha sem a gáz, sem a fék nincs lenyomva, a kód "motorféket" szimulál a sebesség lassú csökkentésével (throttle *= 0.98).</w:t>
      </w:r>
    </w:p>
    <w:p w14:paraId="5349B7B7" w14:textId="4B0B8ED7" w:rsidR="007F6B9F" w:rsidRDefault="007F6B9F" w:rsidP="007F6B9F">
      <w:pPr>
        <w:pStyle w:val="Listaszerbekezds"/>
        <w:numPr>
          <w:ilvl w:val="0"/>
          <w:numId w:val="30"/>
        </w:numPr>
      </w:pPr>
      <w:r w:rsidRPr="007F6B9F">
        <w:t>Parancsok kiadása: A kiszámított értékeket a driver objektum megfelelő függvényeivel (setSteeringAngle, setThrottle, setBrakeIntensity) továbbítja a járműnek</w:t>
      </w:r>
      <w:r>
        <w:t>.</w:t>
      </w:r>
    </w:p>
    <w:p w14:paraId="113B1DE0" w14:textId="7F955E28" w:rsidR="007F6B9F" w:rsidRPr="00C96CE5" w:rsidRDefault="007F6B9F" w:rsidP="007F6B9F">
      <w:pPr>
        <w:pStyle w:val="Listaszerbekezds"/>
        <w:numPr>
          <w:ilvl w:val="0"/>
          <w:numId w:val="30"/>
        </w:numPr>
      </w:pPr>
      <w:r w:rsidRPr="007F6B9F">
        <w:t>HUD frissítése: A Display ablakra kirajzolja az aktuális sebességet és a kormányszöget.</w:t>
      </w:r>
    </w:p>
    <w:p w14:paraId="320946FB" w14:textId="093D317D" w:rsidR="00B758FC" w:rsidRDefault="00C34D57" w:rsidP="00C34D57">
      <w:pPr>
        <w:pStyle w:val="Cmsor1"/>
        <w:numPr>
          <w:ilvl w:val="0"/>
          <w:numId w:val="1"/>
        </w:numPr>
        <w:divId w:val="493184319"/>
      </w:pPr>
      <w:r>
        <w:lastRenderedPageBreak/>
        <w:t>Supervisorok áttekintése</w:t>
      </w:r>
    </w:p>
    <w:p w14:paraId="236FD82E" w14:textId="6A242E01" w:rsidR="00C34D57" w:rsidRDefault="004E196D" w:rsidP="00A16757">
      <w:pPr>
        <w:pStyle w:val="Cmsor2"/>
        <w:divId w:val="493184319"/>
      </w:pPr>
      <w:r>
        <w:t>S</w:t>
      </w:r>
      <w:r w:rsidR="00A16757">
        <w:t xml:space="preserve">upervisor vs. </w:t>
      </w:r>
      <w:r>
        <w:t>C</w:t>
      </w:r>
      <w:r w:rsidR="00A16757">
        <w:t>ontroller</w:t>
      </w:r>
    </w:p>
    <w:p w14:paraId="0A1F6C39" w14:textId="0380ABE1" w:rsidR="00507FEE" w:rsidRDefault="004E196D" w:rsidP="004E196D">
      <w:pPr>
        <w:pStyle w:val="Firstparagraph"/>
        <w:divId w:val="493184319"/>
      </w:pPr>
      <w:r w:rsidRPr="004E196D">
        <w:t>A supervisor egy speciális jogosultságokkal rendelkező controller. Míg egy hagyományos controller csak a hozzárendelt robotot vagy járművet képes irányítani, a supervisor a szimuláció teljes egészét manipulálhatja: csomópontokat (objektumokat) hozhat létre, törölhet, vagy módosíthatja azok bármely tulajdonságát (pl. pozíció, szín) futás közben. A használatához egy Robot csomópontot kell létrehozni, és annak supervisor mezőjét TRUE-ra kell állítani.</w:t>
      </w:r>
    </w:p>
    <w:p w14:paraId="65E9792F" w14:textId="7F8DA6CE" w:rsidR="00094F62" w:rsidRDefault="00094F62" w:rsidP="00094F62">
      <w:pPr>
        <w:pStyle w:val="Firstparagraph"/>
        <w:jc w:val="center"/>
        <w:divId w:val="493184319"/>
      </w:pPr>
      <w:r>
        <w:rPr>
          <w:noProof/>
        </w:rPr>
        <w:drawing>
          <wp:inline distT="0" distB="0" distL="0" distR="0" wp14:anchorId="78451AD4" wp14:editId="41407367">
            <wp:extent cx="2876550" cy="4962525"/>
            <wp:effectExtent l="0" t="0" r="0" b="9525"/>
            <wp:docPr id="35230458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04581" name="Kép 35230458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37DCC" w14:textId="1210E482" w:rsidR="00653F17" w:rsidRDefault="00653F17" w:rsidP="00653F17">
      <w:pPr>
        <w:pStyle w:val="Kpalrs"/>
        <w:divId w:val="493184319"/>
      </w:pPr>
      <w:r>
        <w:t xml:space="preserve">4. ábra: Supervisor </w:t>
      </w:r>
      <w:r w:rsidR="00D40691">
        <w:t>csomópontok</w:t>
      </w:r>
    </w:p>
    <w:p w14:paraId="47796493" w14:textId="61C4032F" w:rsidR="009218F8" w:rsidRDefault="00DE028D" w:rsidP="009218F8">
      <w:pPr>
        <w:pStyle w:val="Cmsor2"/>
        <w:divId w:val="493184319"/>
      </w:pPr>
      <w:r>
        <w:lastRenderedPageBreak/>
        <w:t>A c</w:t>
      </w:r>
      <w:r w:rsidR="009218F8">
        <w:t>somagok</w:t>
      </w:r>
      <w:r>
        <w:t>kezelő supervisor</w:t>
      </w:r>
    </w:p>
    <w:p w14:paraId="5136D804" w14:textId="717ABF89" w:rsidR="009218F8" w:rsidRDefault="00DE028D" w:rsidP="009218F8">
      <w:pPr>
        <w:pStyle w:val="Firstparagraph"/>
        <w:divId w:val="493184319"/>
      </w:pPr>
      <w:r w:rsidRPr="00DE028D">
        <w:t>A projektünkben a supervisor felel a csomagszállítási logika megvalósításáért: figyeli a jármű pozícióját, és kezeli a csomag felvételét és leadását.</w:t>
      </w:r>
    </w:p>
    <w:p w14:paraId="20F02E80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880000"/>
        </w:rPr>
        <w:t># --- Importok ---</w:t>
      </w:r>
    </w:p>
    <w:p w14:paraId="3934A949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88"/>
        </w:rPr>
        <w:t>from</w:t>
      </w:r>
      <w:r w:rsidRPr="005E45D2">
        <w:rPr>
          <w:rFonts w:ascii="Consolas" w:hAnsi="Consolas" w:cs="Courier New"/>
          <w:color w:val="000000"/>
        </w:rPr>
        <w:t xml:space="preserve"> controller </w:t>
      </w:r>
      <w:r w:rsidRPr="005E45D2">
        <w:rPr>
          <w:rFonts w:ascii="Consolas" w:hAnsi="Consolas" w:cs="Courier New"/>
          <w:color w:val="000088"/>
        </w:rPr>
        <w:t>import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0066"/>
        </w:rPr>
        <w:t>Supervisor</w:t>
      </w:r>
    </w:p>
    <w:p w14:paraId="344F259E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88"/>
        </w:rPr>
        <w:t>import</w:t>
      </w:r>
      <w:r w:rsidRPr="005E45D2">
        <w:rPr>
          <w:rFonts w:ascii="Consolas" w:hAnsi="Consolas" w:cs="Courier New"/>
          <w:color w:val="000000"/>
        </w:rPr>
        <w:t xml:space="preserve"> math</w:t>
      </w:r>
    </w:p>
    <w:p w14:paraId="5B62FEE8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7FD9E252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880000"/>
        </w:rPr>
        <w:t># --- Konstansok ---</w:t>
      </w:r>
    </w:p>
    <w:p w14:paraId="64CC4E09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TIME_STEP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6666"/>
        </w:rPr>
        <w:t>16</w:t>
      </w:r>
    </w:p>
    <w:p w14:paraId="0CDA9EFE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3A122315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PICKUP_DISTANCE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6666"/>
        </w:rPr>
        <w:t>4.5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880000"/>
        </w:rPr>
        <w:t># Meter</w:t>
      </w:r>
    </w:p>
    <w:p w14:paraId="64D8A7EE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DROPOFF_DISTANCE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6666"/>
        </w:rPr>
        <w:t>4.5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880000"/>
        </w:rPr>
        <w:t># Meter</w:t>
      </w:r>
    </w:p>
    <w:p w14:paraId="66AF445A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6CDE2A4D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TESLA_DEF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8800"/>
        </w:rPr>
        <w:t>"TESLA"</w:t>
      </w:r>
    </w:p>
    <w:p w14:paraId="2209C49C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PACKAGE_DEF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8800"/>
        </w:rPr>
        <w:t>"PACKAGE"</w:t>
      </w:r>
    </w:p>
    <w:p w14:paraId="6BC8593B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MARKER_DEF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8800"/>
        </w:rPr>
        <w:t>"MARKER"</w:t>
      </w:r>
    </w:p>
    <w:p w14:paraId="00140DFF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1C698FEF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880000"/>
        </w:rPr>
        <w:t># --- Inicializalas ---</w:t>
      </w:r>
    </w:p>
    <w:p w14:paraId="18C38252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supervisor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0066"/>
        </w:rPr>
        <w:t>Supervisor</w:t>
      </w:r>
      <w:r w:rsidRPr="005E45D2">
        <w:rPr>
          <w:rFonts w:ascii="Consolas" w:hAnsi="Consolas" w:cs="Courier New"/>
          <w:color w:val="666600"/>
        </w:rPr>
        <w:t>()</w:t>
      </w:r>
    </w:p>
    <w:p w14:paraId="1F6B3146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6E4E07B8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tesla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supervisor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getFromDef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0000"/>
        </w:rPr>
        <w:t>TESLA_DEF</w:t>
      </w:r>
      <w:r w:rsidRPr="005E45D2">
        <w:rPr>
          <w:rFonts w:ascii="Consolas" w:hAnsi="Consolas" w:cs="Courier New"/>
          <w:color w:val="666600"/>
        </w:rPr>
        <w:t>)</w:t>
      </w:r>
    </w:p>
    <w:p w14:paraId="428B0E03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88"/>
        </w:rPr>
        <w:t>package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supervisor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getFromDef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0000"/>
        </w:rPr>
        <w:t>PACKAGE_DEF</w:t>
      </w:r>
      <w:r w:rsidRPr="005E45D2">
        <w:rPr>
          <w:rFonts w:ascii="Consolas" w:hAnsi="Consolas" w:cs="Courier New"/>
          <w:color w:val="666600"/>
        </w:rPr>
        <w:t>)</w:t>
      </w:r>
    </w:p>
    <w:p w14:paraId="6BA55FC8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marker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supervisor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getFromDef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0000"/>
        </w:rPr>
        <w:t>MARKER_DEF</w:t>
      </w:r>
      <w:r w:rsidRPr="005E45D2">
        <w:rPr>
          <w:rFonts w:ascii="Consolas" w:hAnsi="Consolas" w:cs="Courier New"/>
          <w:color w:val="666600"/>
        </w:rPr>
        <w:t>)</w:t>
      </w:r>
    </w:p>
    <w:p w14:paraId="42585B91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52BD9055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88"/>
        </w:rPr>
        <w:t>if</w:t>
      </w:r>
      <w:r w:rsidRPr="005E45D2">
        <w:rPr>
          <w:rFonts w:ascii="Consolas" w:hAnsi="Consolas" w:cs="Courier New"/>
          <w:color w:val="000000"/>
        </w:rPr>
        <w:t xml:space="preserve"> tesla </w:t>
      </w:r>
      <w:r w:rsidRPr="005E45D2">
        <w:rPr>
          <w:rFonts w:ascii="Consolas" w:hAnsi="Consolas" w:cs="Courier New"/>
          <w:color w:val="000088"/>
        </w:rPr>
        <w:t>is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None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or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package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is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None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or</w:t>
      </w:r>
      <w:r w:rsidRPr="005E45D2">
        <w:rPr>
          <w:rFonts w:ascii="Consolas" w:hAnsi="Consolas" w:cs="Courier New"/>
          <w:color w:val="000000"/>
        </w:rPr>
        <w:t xml:space="preserve"> marker </w:t>
      </w:r>
      <w:r w:rsidRPr="005E45D2">
        <w:rPr>
          <w:rFonts w:ascii="Consolas" w:hAnsi="Consolas" w:cs="Courier New"/>
          <w:color w:val="000088"/>
        </w:rPr>
        <w:t>is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None</w:t>
      </w:r>
      <w:r w:rsidRPr="005E45D2">
        <w:rPr>
          <w:rFonts w:ascii="Consolas" w:hAnsi="Consolas" w:cs="Courier New"/>
          <w:color w:val="666600"/>
        </w:rPr>
        <w:t>:</w:t>
      </w:r>
    </w:p>
    <w:p w14:paraId="4D56F1BB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</w:t>
      </w:r>
      <w:r w:rsidRPr="005E45D2">
        <w:rPr>
          <w:rFonts w:ascii="Consolas" w:hAnsi="Consolas" w:cs="Courier New"/>
          <w:color w:val="000088"/>
        </w:rPr>
        <w:t>print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8800"/>
        </w:rPr>
        <w:t>"ERROR: Hianyzo NODE vagy DEF nev"</w:t>
      </w:r>
      <w:r w:rsidRPr="005E45D2">
        <w:rPr>
          <w:rFonts w:ascii="Consolas" w:hAnsi="Consolas" w:cs="Courier New"/>
          <w:color w:val="666600"/>
        </w:rPr>
        <w:t>)</w:t>
      </w:r>
    </w:p>
    <w:p w14:paraId="1B847F82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</w:t>
      </w:r>
      <w:r w:rsidRPr="005E45D2">
        <w:rPr>
          <w:rFonts w:ascii="Consolas" w:hAnsi="Consolas" w:cs="Courier New"/>
          <w:color w:val="000088"/>
        </w:rPr>
        <w:t>exit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6666"/>
        </w:rPr>
        <w:t>1</w:t>
      </w:r>
      <w:r w:rsidRPr="005E45D2">
        <w:rPr>
          <w:rFonts w:ascii="Consolas" w:hAnsi="Consolas" w:cs="Courier New"/>
          <w:color w:val="666600"/>
        </w:rPr>
        <w:t>)</w:t>
      </w:r>
    </w:p>
    <w:p w14:paraId="451C5945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</w:t>
      </w:r>
    </w:p>
    <w:p w14:paraId="6B998B00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has_package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False</w:t>
      </w:r>
    </w:p>
    <w:p w14:paraId="7C765E28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delivered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False</w:t>
      </w:r>
    </w:p>
    <w:p w14:paraId="640718BE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7F4D26BB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880000"/>
        </w:rPr>
        <w:t xml:space="preserve"># --- Jelolo szin reset --- </w:t>
      </w:r>
    </w:p>
    <w:p w14:paraId="4DD3E1D9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marker_color_field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marker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getField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8800"/>
        </w:rPr>
        <w:t>"color"</w:t>
      </w:r>
      <w:r w:rsidRPr="005E45D2">
        <w:rPr>
          <w:rFonts w:ascii="Consolas" w:hAnsi="Consolas" w:cs="Courier New"/>
          <w:color w:val="666600"/>
        </w:rPr>
        <w:t>)</w:t>
      </w:r>
    </w:p>
    <w:p w14:paraId="548C1CDE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marker_color_field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setSFColor</w:t>
      </w:r>
      <w:r w:rsidRPr="005E45D2">
        <w:rPr>
          <w:rFonts w:ascii="Consolas" w:hAnsi="Consolas" w:cs="Courier New"/>
          <w:color w:val="666600"/>
        </w:rPr>
        <w:t>([</w:t>
      </w:r>
      <w:r w:rsidRPr="005E45D2">
        <w:rPr>
          <w:rFonts w:ascii="Consolas" w:hAnsi="Consolas" w:cs="Courier New"/>
          <w:color w:val="006666"/>
        </w:rPr>
        <w:t>1</w:t>
      </w:r>
      <w:r w:rsidRPr="005E45D2">
        <w:rPr>
          <w:rFonts w:ascii="Consolas" w:hAnsi="Consolas" w:cs="Courier New"/>
          <w:color w:val="666600"/>
        </w:rPr>
        <w:t>,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6666"/>
        </w:rPr>
        <w:t>0</w:t>
      </w:r>
      <w:r w:rsidRPr="005E45D2">
        <w:rPr>
          <w:rFonts w:ascii="Consolas" w:hAnsi="Consolas" w:cs="Courier New"/>
          <w:color w:val="666600"/>
        </w:rPr>
        <w:t>,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6666"/>
        </w:rPr>
        <w:t>0</w:t>
      </w:r>
      <w:r w:rsidRPr="005E45D2">
        <w:rPr>
          <w:rFonts w:ascii="Consolas" w:hAnsi="Consolas" w:cs="Courier New"/>
          <w:color w:val="666600"/>
        </w:rPr>
        <w:t>])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880000"/>
        </w:rPr>
        <w:t># Piros</w:t>
      </w:r>
    </w:p>
    <w:p w14:paraId="1E3C6517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0DFEE12D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880000"/>
        </w:rPr>
        <w:t># --- Tavolsag meghatarozasa ---</w:t>
      </w:r>
    </w:p>
    <w:p w14:paraId="06112935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88"/>
        </w:rPr>
        <w:t>def</w:t>
      </w:r>
      <w:r w:rsidRPr="005E45D2">
        <w:rPr>
          <w:rFonts w:ascii="Consolas" w:hAnsi="Consolas" w:cs="Courier New"/>
          <w:color w:val="000000"/>
        </w:rPr>
        <w:t xml:space="preserve"> distance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0000"/>
        </w:rPr>
        <w:t>a</w:t>
      </w:r>
      <w:r w:rsidRPr="005E45D2">
        <w:rPr>
          <w:rFonts w:ascii="Consolas" w:hAnsi="Consolas" w:cs="Courier New"/>
          <w:color w:val="666600"/>
        </w:rPr>
        <w:t>,</w:t>
      </w:r>
      <w:r w:rsidRPr="005E45D2">
        <w:rPr>
          <w:rFonts w:ascii="Consolas" w:hAnsi="Consolas" w:cs="Courier New"/>
          <w:color w:val="000000"/>
        </w:rPr>
        <w:t xml:space="preserve"> b</w:t>
      </w:r>
      <w:r w:rsidRPr="005E45D2">
        <w:rPr>
          <w:rFonts w:ascii="Consolas" w:hAnsi="Consolas" w:cs="Courier New"/>
          <w:color w:val="666600"/>
        </w:rPr>
        <w:t>):</w:t>
      </w:r>
    </w:p>
    <w:p w14:paraId="5B669006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</w:t>
      </w:r>
      <w:r w:rsidRPr="005E45D2">
        <w:rPr>
          <w:rFonts w:ascii="Consolas" w:hAnsi="Consolas" w:cs="Courier New"/>
          <w:color w:val="000088"/>
        </w:rPr>
        <w:t>return</w:t>
      </w:r>
      <w:r w:rsidRPr="005E45D2">
        <w:rPr>
          <w:rFonts w:ascii="Consolas" w:hAnsi="Consolas" w:cs="Courier New"/>
          <w:color w:val="000000"/>
        </w:rPr>
        <w:t xml:space="preserve"> math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sqrt</w:t>
      </w:r>
      <w:r w:rsidRPr="005E45D2">
        <w:rPr>
          <w:rFonts w:ascii="Consolas" w:hAnsi="Consolas" w:cs="Courier New"/>
          <w:color w:val="666600"/>
        </w:rPr>
        <w:t>((</w:t>
      </w:r>
      <w:r w:rsidRPr="005E45D2">
        <w:rPr>
          <w:rFonts w:ascii="Consolas" w:hAnsi="Consolas" w:cs="Courier New"/>
          <w:color w:val="000000"/>
        </w:rPr>
        <w:t>a</w:t>
      </w:r>
      <w:r w:rsidRPr="005E45D2">
        <w:rPr>
          <w:rFonts w:ascii="Consolas" w:hAnsi="Consolas" w:cs="Courier New"/>
          <w:color w:val="666600"/>
        </w:rPr>
        <w:t>[</w:t>
      </w:r>
      <w:r w:rsidRPr="005E45D2">
        <w:rPr>
          <w:rFonts w:ascii="Consolas" w:hAnsi="Consolas" w:cs="Courier New"/>
          <w:color w:val="006666"/>
        </w:rPr>
        <w:t>0</w:t>
      </w:r>
      <w:r w:rsidRPr="005E45D2">
        <w:rPr>
          <w:rFonts w:ascii="Consolas" w:hAnsi="Consolas" w:cs="Courier New"/>
          <w:color w:val="666600"/>
        </w:rPr>
        <w:t>]-</w:t>
      </w:r>
      <w:r w:rsidRPr="005E45D2">
        <w:rPr>
          <w:rFonts w:ascii="Consolas" w:hAnsi="Consolas" w:cs="Courier New"/>
          <w:color w:val="000000"/>
        </w:rPr>
        <w:t>b</w:t>
      </w:r>
      <w:r w:rsidRPr="005E45D2">
        <w:rPr>
          <w:rFonts w:ascii="Consolas" w:hAnsi="Consolas" w:cs="Courier New"/>
          <w:color w:val="666600"/>
        </w:rPr>
        <w:t>[</w:t>
      </w:r>
      <w:r w:rsidRPr="005E45D2">
        <w:rPr>
          <w:rFonts w:ascii="Consolas" w:hAnsi="Consolas" w:cs="Courier New"/>
          <w:color w:val="006666"/>
        </w:rPr>
        <w:t>0</w:t>
      </w:r>
      <w:r w:rsidRPr="005E45D2">
        <w:rPr>
          <w:rFonts w:ascii="Consolas" w:hAnsi="Consolas" w:cs="Courier New"/>
          <w:color w:val="666600"/>
        </w:rPr>
        <w:t>])**</w:t>
      </w:r>
      <w:r w:rsidRPr="005E45D2">
        <w:rPr>
          <w:rFonts w:ascii="Consolas" w:hAnsi="Consolas" w:cs="Courier New"/>
          <w:color w:val="006666"/>
        </w:rPr>
        <w:t>2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6600"/>
        </w:rPr>
        <w:t>+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0000"/>
        </w:rPr>
        <w:t>a</w:t>
      </w:r>
      <w:r w:rsidRPr="005E45D2">
        <w:rPr>
          <w:rFonts w:ascii="Consolas" w:hAnsi="Consolas" w:cs="Courier New"/>
          <w:color w:val="666600"/>
        </w:rPr>
        <w:t>[</w:t>
      </w:r>
      <w:r w:rsidRPr="005E45D2">
        <w:rPr>
          <w:rFonts w:ascii="Consolas" w:hAnsi="Consolas" w:cs="Courier New"/>
          <w:color w:val="006666"/>
        </w:rPr>
        <w:t>1</w:t>
      </w:r>
      <w:r w:rsidRPr="005E45D2">
        <w:rPr>
          <w:rFonts w:ascii="Consolas" w:hAnsi="Consolas" w:cs="Courier New"/>
          <w:color w:val="666600"/>
        </w:rPr>
        <w:t>]-</w:t>
      </w:r>
      <w:r w:rsidRPr="005E45D2">
        <w:rPr>
          <w:rFonts w:ascii="Consolas" w:hAnsi="Consolas" w:cs="Courier New"/>
          <w:color w:val="000000"/>
        </w:rPr>
        <w:t>b</w:t>
      </w:r>
      <w:r w:rsidRPr="005E45D2">
        <w:rPr>
          <w:rFonts w:ascii="Consolas" w:hAnsi="Consolas" w:cs="Courier New"/>
          <w:color w:val="666600"/>
        </w:rPr>
        <w:t>[</w:t>
      </w:r>
      <w:r w:rsidRPr="005E45D2">
        <w:rPr>
          <w:rFonts w:ascii="Consolas" w:hAnsi="Consolas" w:cs="Courier New"/>
          <w:color w:val="006666"/>
        </w:rPr>
        <w:t>1</w:t>
      </w:r>
      <w:r w:rsidRPr="005E45D2">
        <w:rPr>
          <w:rFonts w:ascii="Consolas" w:hAnsi="Consolas" w:cs="Courier New"/>
          <w:color w:val="666600"/>
        </w:rPr>
        <w:t>])**</w:t>
      </w:r>
      <w:r w:rsidRPr="005E45D2">
        <w:rPr>
          <w:rFonts w:ascii="Consolas" w:hAnsi="Consolas" w:cs="Courier New"/>
          <w:color w:val="006666"/>
        </w:rPr>
        <w:t>2</w:t>
      </w:r>
      <w:r w:rsidRPr="005E45D2">
        <w:rPr>
          <w:rFonts w:ascii="Consolas" w:hAnsi="Consolas" w:cs="Courier New"/>
          <w:color w:val="666600"/>
        </w:rPr>
        <w:t>)</w:t>
      </w:r>
    </w:p>
    <w:p w14:paraId="08B011BF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65A57E83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880000"/>
        </w:rPr>
        <w:t># --- Esemenyek kezelese ---</w:t>
      </w:r>
    </w:p>
    <w:p w14:paraId="18F3554A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88"/>
        </w:rPr>
        <w:t>while</w:t>
      </w:r>
      <w:r w:rsidRPr="005E45D2">
        <w:rPr>
          <w:rFonts w:ascii="Consolas" w:hAnsi="Consolas" w:cs="Courier New"/>
          <w:color w:val="000000"/>
        </w:rPr>
        <w:t xml:space="preserve"> supervisor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step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0000"/>
        </w:rPr>
        <w:t>TIME_STEP</w:t>
      </w:r>
      <w:r w:rsidRPr="005E45D2">
        <w:rPr>
          <w:rFonts w:ascii="Consolas" w:hAnsi="Consolas" w:cs="Courier New"/>
          <w:color w:val="666600"/>
        </w:rPr>
        <w:t>)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6600"/>
        </w:rPr>
        <w:t>!=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6600"/>
        </w:rPr>
        <w:t>-</w:t>
      </w:r>
      <w:r w:rsidRPr="005E45D2">
        <w:rPr>
          <w:rFonts w:ascii="Consolas" w:hAnsi="Consolas" w:cs="Courier New"/>
          <w:color w:val="006666"/>
        </w:rPr>
        <w:t>1</w:t>
      </w:r>
      <w:r w:rsidRPr="005E45D2">
        <w:rPr>
          <w:rFonts w:ascii="Consolas" w:hAnsi="Consolas" w:cs="Courier New"/>
          <w:color w:val="666600"/>
        </w:rPr>
        <w:t>:</w:t>
      </w:r>
    </w:p>
    <w:p w14:paraId="4A1BA85C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</w:t>
      </w:r>
      <w:r w:rsidRPr="005E45D2">
        <w:rPr>
          <w:rFonts w:ascii="Consolas" w:hAnsi="Consolas" w:cs="Courier New"/>
          <w:color w:val="880000"/>
        </w:rPr>
        <w:t># --- Poziciok lekerese ---</w:t>
      </w:r>
    </w:p>
    <w:p w14:paraId="2216BF45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tesla_pos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tesla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getPosition</w:t>
      </w:r>
      <w:r w:rsidRPr="005E45D2">
        <w:rPr>
          <w:rFonts w:ascii="Consolas" w:hAnsi="Consolas" w:cs="Courier New"/>
          <w:color w:val="666600"/>
        </w:rPr>
        <w:t>()</w:t>
      </w:r>
    </w:p>
    <w:p w14:paraId="5DB4787B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package_pos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package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getPosition</w:t>
      </w:r>
      <w:r w:rsidRPr="005E45D2">
        <w:rPr>
          <w:rFonts w:ascii="Consolas" w:hAnsi="Consolas" w:cs="Courier New"/>
          <w:color w:val="666600"/>
        </w:rPr>
        <w:t>()</w:t>
      </w:r>
    </w:p>
    <w:p w14:paraId="6F7EEC49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marker_pos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marker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getPosition</w:t>
      </w:r>
      <w:r w:rsidRPr="005E45D2">
        <w:rPr>
          <w:rFonts w:ascii="Consolas" w:hAnsi="Consolas" w:cs="Courier New"/>
          <w:color w:val="666600"/>
        </w:rPr>
        <w:t>()</w:t>
      </w:r>
    </w:p>
    <w:p w14:paraId="733B920B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</w:t>
      </w:r>
    </w:p>
    <w:p w14:paraId="4F5EB4FE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lastRenderedPageBreak/>
        <w:t xml:space="preserve">    </w:t>
      </w:r>
      <w:r w:rsidRPr="005E45D2">
        <w:rPr>
          <w:rFonts w:ascii="Consolas" w:hAnsi="Consolas" w:cs="Courier New"/>
          <w:color w:val="000088"/>
        </w:rPr>
        <w:t>if</w:t>
      </w:r>
      <w:r w:rsidRPr="005E45D2">
        <w:rPr>
          <w:rFonts w:ascii="Consolas" w:hAnsi="Consolas" w:cs="Courier New"/>
          <w:color w:val="000000"/>
        </w:rPr>
        <w:t xml:space="preserve"> delivered</w:t>
      </w:r>
      <w:r w:rsidRPr="005E45D2">
        <w:rPr>
          <w:rFonts w:ascii="Consolas" w:hAnsi="Consolas" w:cs="Courier New"/>
          <w:color w:val="666600"/>
        </w:rPr>
        <w:t>: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880000"/>
        </w:rPr>
        <w:t># Kiszallitas utan</w:t>
      </w:r>
    </w:p>
    <w:p w14:paraId="7F525DFE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    </w:t>
      </w:r>
      <w:r w:rsidRPr="005E45D2">
        <w:rPr>
          <w:rFonts w:ascii="Consolas" w:hAnsi="Consolas" w:cs="Courier New"/>
          <w:color w:val="000088"/>
        </w:rPr>
        <w:t>continue</w:t>
      </w:r>
    </w:p>
    <w:p w14:paraId="15ECE4CB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    </w:t>
      </w:r>
    </w:p>
    <w:p w14:paraId="3C11FB9D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</w:t>
      </w:r>
      <w:r w:rsidRPr="005E45D2">
        <w:rPr>
          <w:rFonts w:ascii="Consolas" w:hAnsi="Consolas" w:cs="Courier New"/>
          <w:color w:val="000088"/>
        </w:rPr>
        <w:t>if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not</w:t>
      </w:r>
      <w:r w:rsidRPr="005E45D2">
        <w:rPr>
          <w:rFonts w:ascii="Consolas" w:hAnsi="Consolas" w:cs="Courier New"/>
          <w:color w:val="000000"/>
        </w:rPr>
        <w:t xml:space="preserve"> has_package </w:t>
      </w:r>
      <w:r w:rsidRPr="005E45D2">
        <w:rPr>
          <w:rFonts w:ascii="Consolas" w:hAnsi="Consolas" w:cs="Courier New"/>
          <w:color w:val="000088"/>
        </w:rPr>
        <w:t>and</w:t>
      </w:r>
      <w:r w:rsidRPr="005E45D2">
        <w:rPr>
          <w:rFonts w:ascii="Consolas" w:hAnsi="Consolas" w:cs="Courier New"/>
          <w:color w:val="000000"/>
        </w:rPr>
        <w:t xml:space="preserve"> distance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0000"/>
        </w:rPr>
        <w:t>tesla_pos</w:t>
      </w:r>
      <w:r w:rsidRPr="005E45D2">
        <w:rPr>
          <w:rFonts w:ascii="Consolas" w:hAnsi="Consolas" w:cs="Courier New"/>
          <w:color w:val="666600"/>
        </w:rPr>
        <w:t>,</w:t>
      </w:r>
      <w:r w:rsidRPr="005E45D2">
        <w:rPr>
          <w:rFonts w:ascii="Consolas" w:hAnsi="Consolas" w:cs="Courier New"/>
          <w:color w:val="000000"/>
        </w:rPr>
        <w:t xml:space="preserve"> package_pos</w:t>
      </w:r>
      <w:r w:rsidRPr="005E45D2">
        <w:rPr>
          <w:rFonts w:ascii="Consolas" w:hAnsi="Consolas" w:cs="Courier New"/>
          <w:color w:val="666600"/>
        </w:rPr>
        <w:t>)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6600"/>
        </w:rPr>
        <w:t>&lt;</w:t>
      </w:r>
      <w:r w:rsidRPr="005E45D2">
        <w:rPr>
          <w:rFonts w:ascii="Consolas" w:hAnsi="Consolas" w:cs="Courier New"/>
          <w:color w:val="000000"/>
        </w:rPr>
        <w:t xml:space="preserve"> PICKUP_DISTANCE</w:t>
      </w:r>
      <w:r w:rsidRPr="005E45D2">
        <w:rPr>
          <w:rFonts w:ascii="Consolas" w:hAnsi="Consolas" w:cs="Courier New"/>
          <w:color w:val="666600"/>
        </w:rPr>
        <w:t>: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880000"/>
        </w:rPr>
        <w:t># Csomag felvetele</w:t>
      </w:r>
    </w:p>
    <w:p w14:paraId="18EE94E6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    </w:t>
      </w:r>
      <w:r w:rsidRPr="005E45D2">
        <w:rPr>
          <w:rFonts w:ascii="Consolas" w:hAnsi="Consolas" w:cs="Courier New"/>
          <w:color w:val="000088"/>
        </w:rPr>
        <w:t>print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8800"/>
        </w:rPr>
        <w:t>"Csomag felveve!"</w:t>
      </w:r>
      <w:r w:rsidRPr="005E45D2">
        <w:rPr>
          <w:rFonts w:ascii="Consolas" w:hAnsi="Consolas" w:cs="Courier New"/>
          <w:color w:val="666600"/>
        </w:rPr>
        <w:t>)</w:t>
      </w:r>
    </w:p>
    <w:p w14:paraId="13D2ED63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    has_package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True</w:t>
      </w:r>
    </w:p>
    <w:p w14:paraId="1DE99A6D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    </w:t>
      </w:r>
      <w:r w:rsidRPr="005E45D2">
        <w:rPr>
          <w:rFonts w:ascii="Consolas" w:hAnsi="Consolas" w:cs="Courier New"/>
          <w:color w:val="000088"/>
        </w:rPr>
        <w:t>package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getField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8800"/>
        </w:rPr>
        <w:t>"translation"</w:t>
      </w:r>
      <w:r w:rsidRPr="005E45D2">
        <w:rPr>
          <w:rFonts w:ascii="Consolas" w:hAnsi="Consolas" w:cs="Courier New"/>
          <w:color w:val="666600"/>
        </w:rPr>
        <w:t>).</w:t>
      </w:r>
      <w:r w:rsidRPr="005E45D2">
        <w:rPr>
          <w:rFonts w:ascii="Consolas" w:hAnsi="Consolas" w:cs="Courier New"/>
          <w:color w:val="000000"/>
        </w:rPr>
        <w:t>setSFVec3f</w:t>
      </w:r>
      <w:r w:rsidRPr="005E45D2">
        <w:rPr>
          <w:rFonts w:ascii="Consolas" w:hAnsi="Consolas" w:cs="Courier New"/>
          <w:color w:val="666600"/>
        </w:rPr>
        <w:t>([</w:t>
      </w:r>
      <w:r w:rsidRPr="005E45D2">
        <w:rPr>
          <w:rFonts w:ascii="Consolas" w:hAnsi="Consolas" w:cs="Courier New"/>
          <w:color w:val="006666"/>
        </w:rPr>
        <w:t>0</w:t>
      </w:r>
      <w:r w:rsidRPr="005E45D2">
        <w:rPr>
          <w:rFonts w:ascii="Consolas" w:hAnsi="Consolas" w:cs="Courier New"/>
          <w:color w:val="666600"/>
        </w:rPr>
        <w:t>,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6666"/>
        </w:rPr>
        <w:t>0</w:t>
      </w:r>
      <w:r w:rsidRPr="005E45D2">
        <w:rPr>
          <w:rFonts w:ascii="Consolas" w:hAnsi="Consolas" w:cs="Courier New"/>
          <w:color w:val="666600"/>
        </w:rPr>
        <w:t>,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6600"/>
        </w:rPr>
        <w:t>-</w:t>
      </w:r>
      <w:r w:rsidRPr="005E45D2">
        <w:rPr>
          <w:rFonts w:ascii="Consolas" w:hAnsi="Consolas" w:cs="Courier New"/>
          <w:color w:val="006666"/>
        </w:rPr>
        <w:t>10</w:t>
      </w:r>
      <w:r w:rsidRPr="005E45D2">
        <w:rPr>
          <w:rFonts w:ascii="Consolas" w:hAnsi="Consolas" w:cs="Courier New"/>
          <w:color w:val="666600"/>
        </w:rPr>
        <w:t>])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880000"/>
        </w:rPr>
        <w:t># Kikuldjuk a vilagbol</w:t>
      </w:r>
    </w:p>
    <w:p w14:paraId="25D60890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> </w:t>
      </w:r>
    </w:p>
    <w:p w14:paraId="1F13424C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</w:t>
      </w:r>
      <w:r w:rsidRPr="005E45D2">
        <w:rPr>
          <w:rFonts w:ascii="Consolas" w:hAnsi="Consolas" w:cs="Courier New"/>
          <w:color w:val="000088"/>
        </w:rPr>
        <w:t>elif</w:t>
      </w:r>
      <w:r w:rsidRPr="005E45D2">
        <w:rPr>
          <w:rFonts w:ascii="Consolas" w:hAnsi="Consolas" w:cs="Courier New"/>
          <w:color w:val="000000"/>
        </w:rPr>
        <w:t xml:space="preserve"> has_package </w:t>
      </w:r>
      <w:r w:rsidRPr="005E45D2">
        <w:rPr>
          <w:rFonts w:ascii="Consolas" w:hAnsi="Consolas" w:cs="Courier New"/>
          <w:color w:val="000088"/>
        </w:rPr>
        <w:t>and</w:t>
      </w:r>
      <w:r w:rsidRPr="005E45D2">
        <w:rPr>
          <w:rFonts w:ascii="Consolas" w:hAnsi="Consolas" w:cs="Courier New"/>
          <w:color w:val="000000"/>
        </w:rPr>
        <w:t xml:space="preserve"> distance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0000"/>
        </w:rPr>
        <w:t>tesla_pos</w:t>
      </w:r>
      <w:r w:rsidRPr="005E45D2">
        <w:rPr>
          <w:rFonts w:ascii="Consolas" w:hAnsi="Consolas" w:cs="Courier New"/>
          <w:color w:val="666600"/>
        </w:rPr>
        <w:t>,</w:t>
      </w:r>
      <w:r w:rsidRPr="005E45D2">
        <w:rPr>
          <w:rFonts w:ascii="Consolas" w:hAnsi="Consolas" w:cs="Courier New"/>
          <w:color w:val="000000"/>
        </w:rPr>
        <w:t xml:space="preserve"> marker_pos</w:t>
      </w:r>
      <w:r w:rsidRPr="005E45D2">
        <w:rPr>
          <w:rFonts w:ascii="Consolas" w:hAnsi="Consolas" w:cs="Courier New"/>
          <w:color w:val="666600"/>
        </w:rPr>
        <w:t>)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666600"/>
        </w:rPr>
        <w:t>&lt;</w:t>
      </w:r>
      <w:r w:rsidRPr="005E45D2">
        <w:rPr>
          <w:rFonts w:ascii="Consolas" w:hAnsi="Consolas" w:cs="Courier New"/>
          <w:color w:val="000000"/>
        </w:rPr>
        <w:t xml:space="preserve"> DROPOFF_DISTANCE</w:t>
      </w:r>
      <w:r w:rsidRPr="005E45D2">
        <w:rPr>
          <w:rFonts w:ascii="Consolas" w:hAnsi="Consolas" w:cs="Courier New"/>
          <w:color w:val="666600"/>
        </w:rPr>
        <w:t>: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880000"/>
        </w:rPr>
        <w:t># Csomag leszallitasa</w:t>
      </w:r>
    </w:p>
    <w:p w14:paraId="40E32A1D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    </w:t>
      </w:r>
      <w:r w:rsidRPr="005E45D2">
        <w:rPr>
          <w:rFonts w:ascii="Consolas" w:hAnsi="Consolas" w:cs="Courier New"/>
          <w:color w:val="000088"/>
        </w:rPr>
        <w:t>print</w:t>
      </w:r>
      <w:r w:rsidRPr="005E45D2">
        <w:rPr>
          <w:rFonts w:ascii="Consolas" w:hAnsi="Consolas" w:cs="Courier New"/>
          <w:color w:val="666600"/>
        </w:rPr>
        <w:t>(</w:t>
      </w:r>
      <w:r w:rsidRPr="005E45D2">
        <w:rPr>
          <w:rFonts w:ascii="Consolas" w:hAnsi="Consolas" w:cs="Courier New"/>
          <w:color w:val="008800"/>
        </w:rPr>
        <w:t>"Csomag kiszallitva!"</w:t>
      </w:r>
      <w:r w:rsidRPr="005E45D2">
        <w:rPr>
          <w:rFonts w:ascii="Consolas" w:hAnsi="Consolas" w:cs="Courier New"/>
          <w:color w:val="666600"/>
        </w:rPr>
        <w:t>)</w:t>
      </w:r>
    </w:p>
    <w:p w14:paraId="65D35F78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    has_package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False</w:t>
      </w:r>
    </w:p>
    <w:p w14:paraId="79025CA0" w14:textId="77777777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    delivered </w:t>
      </w:r>
      <w:r w:rsidRPr="005E45D2">
        <w:rPr>
          <w:rFonts w:ascii="Consolas" w:hAnsi="Consolas" w:cs="Courier New"/>
          <w:color w:val="666600"/>
        </w:rPr>
        <w:t>=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0088"/>
        </w:rPr>
        <w:t>True</w:t>
      </w:r>
    </w:p>
    <w:p w14:paraId="592E190D" w14:textId="00F9CEF0" w:rsidR="005E45D2" w:rsidRPr="005E45D2" w:rsidRDefault="005E45D2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74948"/>
        <w:rPr>
          <w:rFonts w:ascii="Consolas" w:hAnsi="Consolas" w:cs="Courier New"/>
        </w:rPr>
      </w:pPr>
      <w:r w:rsidRPr="005E45D2">
        <w:rPr>
          <w:rFonts w:ascii="Consolas" w:hAnsi="Consolas" w:cs="Courier New"/>
          <w:color w:val="000000"/>
        </w:rPr>
        <w:t xml:space="preserve">        marker_color_field</w:t>
      </w:r>
      <w:r w:rsidRPr="005E45D2">
        <w:rPr>
          <w:rFonts w:ascii="Consolas" w:hAnsi="Consolas" w:cs="Courier New"/>
          <w:color w:val="666600"/>
        </w:rPr>
        <w:t>.</w:t>
      </w:r>
      <w:r w:rsidRPr="005E45D2">
        <w:rPr>
          <w:rFonts w:ascii="Consolas" w:hAnsi="Consolas" w:cs="Courier New"/>
          <w:color w:val="000000"/>
        </w:rPr>
        <w:t>setSFColor</w:t>
      </w:r>
      <w:r w:rsidRPr="005E45D2">
        <w:rPr>
          <w:rFonts w:ascii="Consolas" w:hAnsi="Consolas" w:cs="Courier New"/>
          <w:color w:val="666600"/>
        </w:rPr>
        <w:t>([</w:t>
      </w:r>
      <w:r w:rsidRPr="005E45D2">
        <w:rPr>
          <w:rFonts w:ascii="Consolas" w:hAnsi="Consolas" w:cs="Courier New"/>
          <w:color w:val="006666"/>
        </w:rPr>
        <w:t>0</w:t>
      </w:r>
      <w:r w:rsidRPr="005E45D2">
        <w:rPr>
          <w:rFonts w:ascii="Consolas" w:hAnsi="Consolas" w:cs="Courier New"/>
          <w:color w:val="666600"/>
        </w:rPr>
        <w:t>,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6666"/>
        </w:rPr>
        <w:t>1</w:t>
      </w:r>
      <w:r w:rsidRPr="005E45D2">
        <w:rPr>
          <w:rFonts w:ascii="Consolas" w:hAnsi="Consolas" w:cs="Courier New"/>
          <w:color w:val="666600"/>
        </w:rPr>
        <w:t>,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006666"/>
        </w:rPr>
        <w:t>0</w:t>
      </w:r>
      <w:r w:rsidRPr="005E45D2">
        <w:rPr>
          <w:rFonts w:ascii="Consolas" w:hAnsi="Consolas" w:cs="Courier New"/>
          <w:color w:val="666600"/>
        </w:rPr>
        <w:t>])</w:t>
      </w:r>
      <w:r w:rsidRPr="005E45D2">
        <w:rPr>
          <w:rFonts w:ascii="Consolas" w:hAnsi="Consolas" w:cs="Courier New"/>
          <w:color w:val="000000"/>
        </w:rPr>
        <w:t xml:space="preserve"> </w:t>
      </w:r>
      <w:r w:rsidRPr="005E45D2">
        <w:rPr>
          <w:rFonts w:ascii="Consolas" w:hAnsi="Consolas" w:cs="Courier New"/>
          <w:color w:val="880000"/>
        </w:rPr>
        <w:t># Zold</w:t>
      </w:r>
    </w:p>
    <w:p w14:paraId="2CA1746E" w14:textId="1BD9648C" w:rsidR="004F0991" w:rsidRDefault="004F0991" w:rsidP="004F0991">
      <w:pPr>
        <w:pStyle w:val="Kpalrs"/>
        <w:divId w:val="493184319"/>
      </w:pPr>
      <w:r>
        <w:t xml:space="preserve">5. kódrészlet: Csomagok kezelését végző </w:t>
      </w:r>
      <w:r w:rsidR="001D58F5">
        <w:t>supervisor</w:t>
      </w:r>
    </w:p>
    <w:p w14:paraId="4965C592" w14:textId="355C2FC5" w:rsidR="009B5F33" w:rsidRDefault="009B5F33" w:rsidP="009B5F33">
      <w:pPr>
        <w:pStyle w:val="Firstparagraph"/>
        <w:divId w:val="493184319"/>
      </w:pPr>
      <w:r w:rsidRPr="009B5F33">
        <w:t>A supervisor.py szkript működése:</w:t>
      </w:r>
    </w:p>
    <w:p w14:paraId="4C5BCEF2" w14:textId="529B2222" w:rsidR="009B5F33" w:rsidRDefault="009B5F33" w:rsidP="009B5F33">
      <w:pPr>
        <w:pStyle w:val="Listaszerbekezds"/>
        <w:numPr>
          <w:ilvl w:val="0"/>
          <w:numId w:val="31"/>
        </w:numPr>
        <w:divId w:val="493184319"/>
      </w:pPr>
      <w:r w:rsidRPr="009B5F33">
        <w:t>Inicializálás: A supervisor lekéri a szimulációban szereplő kulcsfontosságú objektumokat (a TESLA járművet, a PACKAGE dobozt és a MARKER jelölőt) a DEF nevük alapján. Emellett alaphelyzetbe állítja a jelölő színét pirosra.</w:t>
      </w:r>
    </w:p>
    <w:p w14:paraId="5DDF94CA" w14:textId="593AA9F2" w:rsidR="009B5F33" w:rsidRDefault="009B5F33" w:rsidP="009B5F33">
      <w:pPr>
        <w:pStyle w:val="Listaszerbekezds"/>
        <w:numPr>
          <w:ilvl w:val="0"/>
          <w:numId w:val="31"/>
        </w:numPr>
        <w:divId w:val="493184319"/>
      </w:pPr>
      <w:r w:rsidRPr="009B5F33">
        <w:t>Fő ciklus: A szimuláció minden időlépésében lefut.</w:t>
      </w:r>
    </w:p>
    <w:p w14:paraId="3BF1EE79" w14:textId="2943A1C6" w:rsidR="009B5F33" w:rsidRDefault="009B5F33" w:rsidP="009B5F33">
      <w:pPr>
        <w:pStyle w:val="Listaszerbekezds"/>
        <w:numPr>
          <w:ilvl w:val="0"/>
          <w:numId w:val="31"/>
        </w:numPr>
        <w:divId w:val="493184319"/>
      </w:pPr>
      <w:r w:rsidRPr="009B5F33">
        <w:t>Pozíciók lekérdezése: Folyamatosan lekéri a Tesla, a csomag és a céljelölő aktuális pozícióját.</w:t>
      </w:r>
    </w:p>
    <w:p w14:paraId="3C56D0FB" w14:textId="37E5CD97" w:rsidR="009B5F33" w:rsidRDefault="009B5F33" w:rsidP="009B5F33">
      <w:pPr>
        <w:pStyle w:val="Listaszerbekezds"/>
        <w:numPr>
          <w:ilvl w:val="0"/>
          <w:numId w:val="31"/>
        </w:numPr>
        <w:divId w:val="493184319"/>
      </w:pPr>
      <w:r w:rsidRPr="009B5F33">
        <w:t>Távolságszámítás: Egy segédfüggvény segítségével kiszámolja a Tesla távolságát a csomagtól és a célterülettől.</w:t>
      </w:r>
    </w:p>
    <w:p w14:paraId="36F6E77B" w14:textId="6F069C7E" w:rsidR="009B5F33" w:rsidRDefault="009B5F33" w:rsidP="009B5F33">
      <w:pPr>
        <w:pStyle w:val="Listaszerbekezds"/>
        <w:numPr>
          <w:ilvl w:val="0"/>
          <w:numId w:val="31"/>
        </w:numPr>
        <w:divId w:val="493184319"/>
      </w:pPr>
      <w:r w:rsidRPr="009B5F33">
        <w:t>Csomagfelvétel: Ha a jármű a csomag közelébe ér (a PICKUP_DISTANCE-nél közelebb) és még nem vette fel azt, a supervisor a csomagot "eltünteti" a pályáról azáltal, hogy egy láthatatlan helyre teleportálja ([0, 0, -10]).</w:t>
      </w:r>
    </w:p>
    <w:p w14:paraId="1DA719C0" w14:textId="34106002" w:rsidR="009B5F33" w:rsidRDefault="009B5F33" w:rsidP="009B5F33">
      <w:pPr>
        <w:pStyle w:val="Listaszerbekezds"/>
        <w:numPr>
          <w:ilvl w:val="0"/>
          <w:numId w:val="31"/>
        </w:numPr>
        <w:divId w:val="493184319"/>
      </w:pPr>
      <w:r w:rsidRPr="009B5F33">
        <w:t>Csomag leadása: Ha a jármű már felvette a csomagot és a céljelölő közelébe ér (a DROPOFF_DISTANCE-nél közelebb), a supervisor a kézbesítést sikeresnek minősíti, és a jelölő színét zöldre változtatja.</w:t>
      </w:r>
    </w:p>
    <w:p w14:paraId="73FE6217" w14:textId="68E72FD8" w:rsidR="006B7A21" w:rsidRDefault="006B7A21" w:rsidP="006B7A21">
      <w:pPr>
        <w:pStyle w:val="Firstparagraph"/>
        <w:jc w:val="center"/>
        <w:divId w:val="493184319"/>
      </w:pPr>
      <w:r>
        <w:rPr>
          <w:noProof/>
        </w:rPr>
        <w:lastRenderedPageBreak/>
        <w:drawing>
          <wp:inline distT="0" distB="0" distL="0" distR="0" wp14:anchorId="3B345EED" wp14:editId="3B6FBDD1">
            <wp:extent cx="2489798" cy="2286000"/>
            <wp:effectExtent l="0" t="0" r="6350" b="0"/>
            <wp:docPr id="35633791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37917" name="Kép 3563379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79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36A55" wp14:editId="1FF60021">
            <wp:extent cx="2489799" cy="2286000"/>
            <wp:effectExtent l="0" t="0" r="6350" b="0"/>
            <wp:docPr id="30624874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48745" name="Kép 3062487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79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2694" w14:textId="67721E01" w:rsidR="006B7A21" w:rsidRPr="006B7A21" w:rsidRDefault="006B7A21" w:rsidP="006B7A21">
      <w:pPr>
        <w:pStyle w:val="Kpalrs"/>
        <w:divId w:val="493184319"/>
      </w:pPr>
      <w:r>
        <w:t>5. ábra: Piros és zöld jelölő</w:t>
      </w:r>
    </w:p>
    <w:p w14:paraId="69DA49FE" w14:textId="1B42ABAD" w:rsidR="00B90EDE" w:rsidRDefault="00184183" w:rsidP="00B90EDE">
      <w:pPr>
        <w:pStyle w:val="Cmsor1"/>
        <w:numPr>
          <w:ilvl w:val="0"/>
          <w:numId w:val="1"/>
        </w:numPr>
        <w:divId w:val="493184319"/>
      </w:pPr>
      <w:r>
        <w:t>Összefoglalás</w:t>
      </w:r>
    </w:p>
    <w:p w14:paraId="39154FA9" w14:textId="5F8DF420" w:rsidR="00B90EDE" w:rsidRDefault="00B90EDE" w:rsidP="00B90EDE">
      <w:pPr>
        <w:pStyle w:val="Firstparagraph"/>
        <w:divId w:val="493184319"/>
      </w:pPr>
      <w:r>
        <w:t>Ez a dokumentáció bemutatta a Webots szimulációs szoftver három kulcsfontosságú elemét: a protókat, mint újrahasznosítható objektumokat, a controllereket, mint a robotok viselkedését meghatározó szkripteket, és a supervisorokat, amelyek a szimulációs környezet egészét képesek dinamikusan manipulálni.</w:t>
      </w:r>
    </w:p>
    <w:p w14:paraId="1856BEB0" w14:textId="537C23AC" w:rsidR="004F6AB4" w:rsidRPr="004F6AB4" w:rsidRDefault="00B90EDE" w:rsidP="00D548FD">
      <w:pPr>
        <w:divId w:val="493184319"/>
      </w:pPr>
      <w:r>
        <w:t>A bemutatott projektben ezen eszközök segítségével egy manuálisan, billentyűzettel irányítható járművel megvalósított csomagszállítási feladatot hoztunk létre. Ez a rendszer stabil alapot biztosít a további fejlesztésekhez, amelyek végső célja egy teljesen önvezető, szenzorokkal felszerelt csomagkihordó jármű létrehozása.</w:t>
      </w:r>
    </w:p>
    <w:sectPr w:rsidR="004F6AB4" w:rsidRPr="004F6AB4" w:rsidSect="00597E6F">
      <w:headerReference w:type="default" r:id="rId14"/>
      <w:type w:val="continuous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8406D" w14:textId="77777777" w:rsidR="00D03645" w:rsidRDefault="00D03645" w:rsidP="003101D0">
      <w:pPr>
        <w:spacing w:line="240" w:lineRule="auto"/>
      </w:pPr>
      <w:r>
        <w:separator/>
      </w:r>
    </w:p>
  </w:endnote>
  <w:endnote w:type="continuationSeparator" w:id="0">
    <w:p w14:paraId="7965AB16" w14:textId="77777777" w:rsidR="00D03645" w:rsidRDefault="00D03645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F08F6" w14:textId="77777777" w:rsidR="00D03645" w:rsidRDefault="00D03645" w:rsidP="003101D0">
      <w:pPr>
        <w:spacing w:line="240" w:lineRule="auto"/>
      </w:pPr>
      <w:r>
        <w:separator/>
      </w:r>
    </w:p>
  </w:footnote>
  <w:footnote w:type="continuationSeparator" w:id="0">
    <w:p w14:paraId="159BEFA1" w14:textId="77777777" w:rsidR="00D03645" w:rsidRDefault="00D03645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26A7780"/>
    <w:multiLevelType w:val="hybridMultilevel"/>
    <w:tmpl w:val="9B42B4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DE50B1"/>
    <w:multiLevelType w:val="hybridMultilevel"/>
    <w:tmpl w:val="ABD48D5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385D43"/>
    <w:multiLevelType w:val="hybridMultilevel"/>
    <w:tmpl w:val="4CC4553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4122BE"/>
    <w:multiLevelType w:val="hybridMultilevel"/>
    <w:tmpl w:val="27EAA29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1D3E96"/>
    <w:multiLevelType w:val="hybridMultilevel"/>
    <w:tmpl w:val="C0A06DBC"/>
    <w:lvl w:ilvl="0" w:tplc="A09637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44D7573"/>
    <w:multiLevelType w:val="hybridMultilevel"/>
    <w:tmpl w:val="3692EF70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88C6AC1"/>
    <w:multiLevelType w:val="hybridMultilevel"/>
    <w:tmpl w:val="5EAA3CF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280A04"/>
    <w:multiLevelType w:val="hybridMultilevel"/>
    <w:tmpl w:val="EDAEE802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E28662A"/>
    <w:multiLevelType w:val="hybridMultilevel"/>
    <w:tmpl w:val="702E36CA"/>
    <w:lvl w:ilvl="0" w:tplc="6C4E8D32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664" w:hanging="360"/>
      </w:pPr>
    </w:lvl>
    <w:lvl w:ilvl="2" w:tplc="040E001B" w:tentative="1">
      <w:start w:val="1"/>
      <w:numFmt w:val="lowerRoman"/>
      <w:lvlText w:val="%3."/>
      <w:lvlJc w:val="right"/>
      <w:pPr>
        <w:ind w:left="3384" w:hanging="180"/>
      </w:pPr>
    </w:lvl>
    <w:lvl w:ilvl="3" w:tplc="040E000F" w:tentative="1">
      <w:start w:val="1"/>
      <w:numFmt w:val="decimal"/>
      <w:lvlText w:val="%4."/>
      <w:lvlJc w:val="left"/>
      <w:pPr>
        <w:ind w:left="4104" w:hanging="360"/>
      </w:pPr>
    </w:lvl>
    <w:lvl w:ilvl="4" w:tplc="040E0019" w:tentative="1">
      <w:start w:val="1"/>
      <w:numFmt w:val="lowerLetter"/>
      <w:lvlText w:val="%5."/>
      <w:lvlJc w:val="left"/>
      <w:pPr>
        <w:ind w:left="4824" w:hanging="360"/>
      </w:pPr>
    </w:lvl>
    <w:lvl w:ilvl="5" w:tplc="040E001B" w:tentative="1">
      <w:start w:val="1"/>
      <w:numFmt w:val="lowerRoman"/>
      <w:lvlText w:val="%6."/>
      <w:lvlJc w:val="right"/>
      <w:pPr>
        <w:ind w:left="5544" w:hanging="180"/>
      </w:pPr>
    </w:lvl>
    <w:lvl w:ilvl="6" w:tplc="040E000F" w:tentative="1">
      <w:start w:val="1"/>
      <w:numFmt w:val="decimal"/>
      <w:lvlText w:val="%7."/>
      <w:lvlJc w:val="left"/>
      <w:pPr>
        <w:ind w:left="6264" w:hanging="360"/>
      </w:pPr>
    </w:lvl>
    <w:lvl w:ilvl="7" w:tplc="040E0019" w:tentative="1">
      <w:start w:val="1"/>
      <w:numFmt w:val="lowerLetter"/>
      <w:lvlText w:val="%8."/>
      <w:lvlJc w:val="left"/>
      <w:pPr>
        <w:ind w:left="6984" w:hanging="360"/>
      </w:pPr>
    </w:lvl>
    <w:lvl w:ilvl="8" w:tplc="040E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61CB723B"/>
    <w:multiLevelType w:val="multilevel"/>
    <w:tmpl w:val="CE1E1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0E1FBF"/>
    <w:multiLevelType w:val="hybridMultilevel"/>
    <w:tmpl w:val="4454B0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D606C"/>
    <w:multiLevelType w:val="hybridMultilevel"/>
    <w:tmpl w:val="D0DAB5E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9A4CF0"/>
    <w:multiLevelType w:val="hybridMultilevel"/>
    <w:tmpl w:val="AB0C9EBE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19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46288006">
    <w:abstractNumId w:val="13"/>
  </w:num>
  <w:num w:numId="2" w16cid:durableId="1919823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5353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186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1321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75939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31513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6971787">
    <w:abstractNumId w:val="19"/>
  </w:num>
  <w:num w:numId="9" w16cid:durableId="1964538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87404">
    <w:abstractNumId w:val="1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79786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0874771">
    <w:abstractNumId w:val="17"/>
  </w:num>
  <w:num w:numId="13" w16cid:durableId="1303463559">
    <w:abstractNumId w:val="10"/>
  </w:num>
  <w:num w:numId="14" w16cid:durableId="2109886121">
    <w:abstractNumId w:val="18"/>
  </w:num>
  <w:num w:numId="15" w16cid:durableId="1225214267">
    <w:abstractNumId w:val="9"/>
  </w:num>
  <w:num w:numId="16" w16cid:durableId="4562161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5528978">
    <w:abstractNumId w:val="7"/>
  </w:num>
  <w:num w:numId="18" w16cid:durableId="1802652368">
    <w:abstractNumId w:val="20"/>
  </w:num>
  <w:num w:numId="19" w16cid:durableId="308680502">
    <w:abstractNumId w:val="0"/>
  </w:num>
  <w:num w:numId="20" w16cid:durableId="1902717915">
    <w:abstractNumId w:val="3"/>
  </w:num>
  <w:num w:numId="21" w16cid:durableId="517426105">
    <w:abstractNumId w:val="5"/>
  </w:num>
  <w:num w:numId="22" w16cid:durableId="26103615">
    <w:abstractNumId w:val="12"/>
  </w:num>
  <w:num w:numId="23" w16cid:durableId="156461555">
    <w:abstractNumId w:val="16"/>
  </w:num>
  <w:num w:numId="24" w16cid:durableId="411318454">
    <w:abstractNumId w:val="15"/>
  </w:num>
  <w:num w:numId="25" w16cid:durableId="1922180822">
    <w:abstractNumId w:val="1"/>
  </w:num>
  <w:num w:numId="26" w16cid:durableId="787312151">
    <w:abstractNumId w:val="2"/>
  </w:num>
  <w:num w:numId="27" w16cid:durableId="1406951431">
    <w:abstractNumId w:val="8"/>
  </w:num>
  <w:num w:numId="28" w16cid:durableId="351341008">
    <w:abstractNumId w:val="4"/>
  </w:num>
  <w:num w:numId="29" w16cid:durableId="1150248765">
    <w:abstractNumId w:val="14"/>
  </w:num>
  <w:num w:numId="30" w16cid:durableId="1639409555">
    <w:abstractNumId w:val="6"/>
  </w:num>
  <w:num w:numId="31" w16cid:durableId="518204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2F37"/>
    <w:rsid w:val="00007E45"/>
    <w:rsid w:val="00007F3E"/>
    <w:rsid w:val="00010065"/>
    <w:rsid w:val="000130CF"/>
    <w:rsid w:val="00015BCB"/>
    <w:rsid w:val="00020427"/>
    <w:rsid w:val="0002396B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5565A"/>
    <w:rsid w:val="000619F1"/>
    <w:rsid w:val="0006785B"/>
    <w:rsid w:val="00067B87"/>
    <w:rsid w:val="00070A85"/>
    <w:rsid w:val="00071C72"/>
    <w:rsid w:val="00073460"/>
    <w:rsid w:val="000836AC"/>
    <w:rsid w:val="00087915"/>
    <w:rsid w:val="00087FF8"/>
    <w:rsid w:val="00094F62"/>
    <w:rsid w:val="00095C47"/>
    <w:rsid w:val="000A36CC"/>
    <w:rsid w:val="000A735E"/>
    <w:rsid w:val="000A798C"/>
    <w:rsid w:val="000B016E"/>
    <w:rsid w:val="000B24FD"/>
    <w:rsid w:val="000B3866"/>
    <w:rsid w:val="000B570C"/>
    <w:rsid w:val="000B5823"/>
    <w:rsid w:val="000B7B9F"/>
    <w:rsid w:val="000C2AAF"/>
    <w:rsid w:val="000C3675"/>
    <w:rsid w:val="000D09DC"/>
    <w:rsid w:val="000D2F68"/>
    <w:rsid w:val="000D71FE"/>
    <w:rsid w:val="000E0C4A"/>
    <w:rsid w:val="000E75A5"/>
    <w:rsid w:val="000F0896"/>
    <w:rsid w:val="000F3DC9"/>
    <w:rsid w:val="000F52DE"/>
    <w:rsid w:val="000F5390"/>
    <w:rsid w:val="000F5F9D"/>
    <w:rsid w:val="000F7C00"/>
    <w:rsid w:val="001035A2"/>
    <w:rsid w:val="00111677"/>
    <w:rsid w:val="00111760"/>
    <w:rsid w:val="0011339C"/>
    <w:rsid w:val="001154D3"/>
    <w:rsid w:val="0011609F"/>
    <w:rsid w:val="00122367"/>
    <w:rsid w:val="00123109"/>
    <w:rsid w:val="00124731"/>
    <w:rsid w:val="00130D03"/>
    <w:rsid w:val="00131646"/>
    <w:rsid w:val="00136710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84183"/>
    <w:rsid w:val="001916BC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58F5"/>
    <w:rsid w:val="001D63DA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58B5"/>
    <w:rsid w:val="00247D65"/>
    <w:rsid w:val="00250DAD"/>
    <w:rsid w:val="00252700"/>
    <w:rsid w:val="00252F4F"/>
    <w:rsid w:val="00253447"/>
    <w:rsid w:val="002544B6"/>
    <w:rsid w:val="00265486"/>
    <w:rsid w:val="002671D5"/>
    <w:rsid w:val="0027218C"/>
    <w:rsid w:val="002773E2"/>
    <w:rsid w:val="00282ACF"/>
    <w:rsid w:val="002844C3"/>
    <w:rsid w:val="002905E4"/>
    <w:rsid w:val="00291456"/>
    <w:rsid w:val="00291A15"/>
    <w:rsid w:val="0029729D"/>
    <w:rsid w:val="002A369F"/>
    <w:rsid w:val="002B0F75"/>
    <w:rsid w:val="002B1A2A"/>
    <w:rsid w:val="002C00D3"/>
    <w:rsid w:val="002C145E"/>
    <w:rsid w:val="002C2E8F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94A"/>
    <w:rsid w:val="00324C38"/>
    <w:rsid w:val="00325220"/>
    <w:rsid w:val="00326CEF"/>
    <w:rsid w:val="00331D11"/>
    <w:rsid w:val="0033258A"/>
    <w:rsid w:val="003362B9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742FF"/>
    <w:rsid w:val="003820B2"/>
    <w:rsid w:val="00382E55"/>
    <w:rsid w:val="00383ABA"/>
    <w:rsid w:val="0038400D"/>
    <w:rsid w:val="00384496"/>
    <w:rsid w:val="0038751C"/>
    <w:rsid w:val="0039051D"/>
    <w:rsid w:val="003936A0"/>
    <w:rsid w:val="00395857"/>
    <w:rsid w:val="00397125"/>
    <w:rsid w:val="003A47C7"/>
    <w:rsid w:val="003A5EC2"/>
    <w:rsid w:val="003B43D2"/>
    <w:rsid w:val="003B5C87"/>
    <w:rsid w:val="003B71D8"/>
    <w:rsid w:val="003B7FA8"/>
    <w:rsid w:val="003C269A"/>
    <w:rsid w:val="003C544B"/>
    <w:rsid w:val="003C6342"/>
    <w:rsid w:val="003D3289"/>
    <w:rsid w:val="003E5356"/>
    <w:rsid w:val="003E5D46"/>
    <w:rsid w:val="003E799C"/>
    <w:rsid w:val="003F098B"/>
    <w:rsid w:val="003F575C"/>
    <w:rsid w:val="004006C4"/>
    <w:rsid w:val="00401B01"/>
    <w:rsid w:val="00403AE4"/>
    <w:rsid w:val="0040445F"/>
    <w:rsid w:val="004103E2"/>
    <w:rsid w:val="00411266"/>
    <w:rsid w:val="00415418"/>
    <w:rsid w:val="004157C3"/>
    <w:rsid w:val="00420CD6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B655A"/>
    <w:rsid w:val="004C0DD6"/>
    <w:rsid w:val="004C1F4A"/>
    <w:rsid w:val="004C4C4A"/>
    <w:rsid w:val="004C6091"/>
    <w:rsid w:val="004D4C4C"/>
    <w:rsid w:val="004E0302"/>
    <w:rsid w:val="004E196D"/>
    <w:rsid w:val="004E3206"/>
    <w:rsid w:val="004E4125"/>
    <w:rsid w:val="004E4A49"/>
    <w:rsid w:val="004E7057"/>
    <w:rsid w:val="004F0991"/>
    <w:rsid w:val="004F0CE1"/>
    <w:rsid w:val="004F25C3"/>
    <w:rsid w:val="004F5C1D"/>
    <w:rsid w:val="004F5F4D"/>
    <w:rsid w:val="004F6AB4"/>
    <w:rsid w:val="004F6B12"/>
    <w:rsid w:val="004F73CD"/>
    <w:rsid w:val="0050128E"/>
    <w:rsid w:val="00507FEE"/>
    <w:rsid w:val="00511E3A"/>
    <w:rsid w:val="00524338"/>
    <w:rsid w:val="005246A6"/>
    <w:rsid w:val="00527543"/>
    <w:rsid w:val="00527E67"/>
    <w:rsid w:val="00532FA5"/>
    <w:rsid w:val="0053734B"/>
    <w:rsid w:val="0054093F"/>
    <w:rsid w:val="00550331"/>
    <w:rsid w:val="00550882"/>
    <w:rsid w:val="00550A2D"/>
    <w:rsid w:val="00552312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96172"/>
    <w:rsid w:val="00597E6F"/>
    <w:rsid w:val="005A15E9"/>
    <w:rsid w:val="005A2A99"/>
    <w:rsid w:val="005A52D2"/>
    <w:rsid w:val="005B2AF8"/>
    <w:rsid w:val="005C1886"/>
    <w:rsid w:val="005C1FA9"/>
    <w:rsid w:val="005C367A"/>
    <w:rsid w:val="005C52C1"/>
    <w:rsid w:val="005E3250"/>
    <w:rsid w:val="005E45D2"/>
    <w:rsid w:val="005E5D69"/>
    <w:rsid w:val="005E5E64"/>
    <w:rsid w:val="005F14C2"/>
    <w:rsid w:val="005F1CD9"/>
    <w:rsid w:val="006012E6"/>
    <w:rsid w:val="00603001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3F17"/>
    <w:rsid w:val="00655654"/>
    <w:rsid w:val="0065611E"/>
    <w:rsid w:val="00656DC4"/>
    <w:rsid w:val="006661B7"/>
    <w:rsid w:val="00666D1F"/>
    <w:rsid w:val="00673F75"/>
    <w:rsid w:val="00674F6E"/>
    <w:rsid w:val="006751E1"/>
    <w:rsid w:val="00675AB8"/>
    <w:rsid w:val="00677034"/>
    <w:rsid w:val="006867B2"/>
    <w:rsid w:val="00687DF0"/>
    <w:rsid w:val="00690423"/>
    <w:rsid w:val="00696BE4"/>
    <w:rsid w:val="006A5863"/>
    <w:rsid w:val="006A7B23"/>
    <w:rsid w:val="006B3EC9"/>
    <w:rsid w:val="006B7A21"/>
    <w:rsid w:val="006C321D"/>
    <w:rsid w:val="006C7AE9"/>
    <w:rsid w:val="006D050F"/>
    <w:rsid w:val="006D08A0"/>
    <w:rsid w:val="006D484D"/>
    <w:rsid w:val="006D68A0"/>
    <w:rsid w:val="006E17E0"/>
    <w:rsid w:val="006E20C1"/>
    <w:rsid w:val="006E4100"/>
    <w:rsid w:val="006F2BAB"/>
    <w:rsid w:val="00705E43"/>
    <w:rsid w:val="00712E95"/>
    <w:rsid w:val="0071420A"/>
    <w:rsid w:val="00720CF6"/>
    <w:rsid w:val="00725990"/>
    <w:rsid w:val="00727020"/>
    <w:rsid w:val="00727754"/>
    <w:rsid w:val="00730D44"/>
    <w:rsid w:val="00731B66"/>
    <w:rsid w:val="007335A8"/>
    <w:rsid w:val="00735FDE"/>
    <w:rsid w:val="007374C7"/>
    <w:rsid w:val="007411F2"/>
    <w:rsid w:val="00741B68"/>
    <w:rsid w:val="0074214C"/>
    <w:rsid w:val="00750D1C"/>
    <w:rsid w:val="0075342E"/>
    <w:rsid w:val="00761FB3"/>
    <w:rsid w:val="00762E8C"/>
    <w:rsid w:val="00764FF6"/>
    <w:rsid w:val="00766717"/>
    <w:rsid w:val="00766D15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0407"/>
    <w:rsid w:val="007E7C40"/>
    <w:rsid w:val="007F6A25"/>
    <w:rsid w:val="007F6B9F"/>
    <w:rsid w:val="007F7534"/>
    <w:rsid w:val="008021BA"/>
    <w:rsid w:val="008058B6"/>
    <w:rsid w:val="00806A17"/>
    <w:rsid w:val="00807CF0"/>
    <w:rsid w:val="00811ADF"/>
    <w:rsid w:val="008139BF"/>
    <w:rsid w:val="0082090D"/>
    <w:rsid w:val="00824FEF"/>
    <w:rsid w:val="0082775C"/>
    <w:rsid w:val="0083004D"/>
    <w:rsid w:val="00834B6D"/>
    <w:rsid w:val="00837A23"/>
    <w:rsid w:val="00837FBB"/>
    <w:rsid w:val="00842554"/>
    <w:rsid w:val="00842CEB"/>
    <w:rsid w:val="00844EBF"/>
    <w:rsid w:val="00845F19"/>
    <w:rsid w:val="00846A29"/>
    <w:rsid w:val="00847FF4"/>
    <w:rsid w:val="0085127A"/>
    <w:rsid w:val="00851FD5"/>
    <w:rsid w:val="00854825"/>
    <w:rsid w:val="008554DC"/>
    <w:rsid w:val="00855A43"/>
    <w:rsid w:val="00855DEE"/>
    <w:rsid w:val="00856A01"/>
    <w:rsid w:val="00861261"/>
    <w:rsid w:val="0086173E"/>
    <w:rsid w:val="00862195"/>
    <w:rsid w:val="008639CE"/>
    <w:rsid w:val="00876A5B"/>
    <w:rsid w:val="00877E34"/>
    <w:rsid w:val="008805BD"/>
    <w:rsid w:val="008808AD"/>
    <w:rsid w:val="00883C24"/>
    <w:rsid w:val="00892413"/>
    <w:rsid w:val="00892AE6"/>
    <w:rsid w:val="00895B09"/>
    <w:rsid w:val="008A7020"/>
    <w:rsid w:val="008B2567"/>
    <w:rsid w:val="008B78D3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397"/>
    <w:rsid w:val="00910A8E"/>
    <w:rsid w:val="00912784"/>
    <w:rsid w:val="0091475E"/>
    <w:rsid w:val="009218F8"/>
    <w:rsid w:val="00923090"/>
    <w:rsid w:val="00924292"/>
    <w:rsid w:val="009266A8"/>
    <w:rsid w:val="00932958"/>
    <w:rsid w:val="00933CB3"/>
    <w:rsid w:val="009347ED"/>
    <w:rsid w:val="00934D00"/>
    <w:rsid w:val="00941164"/>
    <w:rsid w:val="00942557"/>
    <w:rsid w:val="009436A7"/>
    <w:rsid w:val="00955398"/>
    <w:rsid w:val="009659FA"/>
    <w:rsid w:val="009665BF"/>
    <w:rsid w:val="0097638D"/>
    <w:rsid w:val="009823AA"/>
    <w:rsid w:val="00983BD2"/>
    <w:rsid w:val="00984434"/>
    <w:rsid w:val="00991724"/>
    <w:rsid w:val="00991B72"/>
    <w:rsid w:val="00991BDE"/>
    <w:rsid w:val="00991C34"/>
    <w:rsid w:val="009944F1"/>
    <w:rsid w:val="009945E3"/>
    <w:rsid w:val="00997359"/>
    <w:rsid w:val="009A0A93"/>
    <w:rsid w:val="009A23B0"/>
    <w:rsid w:val="009A2EEA"/>
    <w:rsid w:val="009A30DC"/>
    <w:rsid w:val="009A5EEE"/>
    <w:rsid w:val="009A7B29"/>
    <w:rsid w:val="009B3F65"/>
    <w:rsid w:val="009B5BCE"/>
    <w:rsid w:val="009B5F33"/>
    <w:rsid w:val="009C1B73"/>
    <w:rsid w:val="009C42CB"/>
    <w:rsid w:val="009C7A4F"/>
    <w:rsid w:val="009D2E35"/>
    <w:rsid w:val="009D41C2"/>
    <w:rsid w:val="009D73BC"/>
    <w:rsid w:val="009E028B"/>
    <w:rsid w:val="009E282F"/>
    <w:rsid w:val="009E4C72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16757"/>
    <w:rsid w:val="00A20A67"/>
    <w:rsid w:val="00A239CA"/>
    <w:rsid w:val="00A23D7E"/>
    <w:rsid w:val="00A2448B"/>
    <w:rsid w:val="00A3234C"/>
    <w:rsid w:val="00A3331D"/>
    <w:rsid w:val="00A355B6"/>
    <w:rsid w:val="00A41C37"/>
    <w:rsid w:val="00A43F4E"/>
    <w:rsid w:val="00A47A51"/>
    <w:rsid w:val="00A52B3F"/>
    <w:rsid w:val="00A552A4"/>
    <w:rsid w:val="00A677D1"/>
    <w:rsid w:val="00A70D45"/>
    <w:rsid w:val="00A73F8D"/>
    <w:rsid w:val="00A75AB2"/>
    <w:rsid w:val="00A76AA2"/>
    <w:rsid w:val="00A778C3"/>
    <w:rsid w:val="00A779BE"/>
    <w:rsid w:val="00A869AC"/>
    <w:rsid w:val="00A91660"/>
    <w:rsid w:val="00A94014"/>
    <w:rsid w:val="00AA4306"/>
    <w:rsid w:val="00AB22BA"/>
    <w:rsid w:val="00AB2AA8"/>
    <w:rsid w:val="00AB2FDA"/>
    <w:rsid w:val="00AB6291"/>
    <w:rsid w:val="00AD0617"/>
    <w:rsid w:val="00AD1F13"/>
    <w:rsid w:val="00AD2E35"/>
    <w:rsid w:val="00AD7707"/>
    <w:rsid w:val="00AE14AD"/>
    <w:rsid w:val="00AE2E04"/>
    <w:rsid w:val="00AF32E9"/>
    <w:rsid w:val="00AF3B2F"/>
    <w:rsid w:val="00B04300"/>
    <w:rsid w:val="00B04A67"/>
    <w:rsid w:val="00B06638"/>
    <w:rsid w:val="00B1170E"/>
    <w:rsid w:val="00B1262C"/>
    <w:rsid w:val="00B1348F"/>
    <w:rsid w:val="00B1501F"/>
    <w:rsid w:val="00B253AB"/>
    <w:rsid w:val="00B25FAA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7DEF"/>
    <w:rsid w:val="00B64A04"/>
    <w:rsid w:val="00B64CCC"/>
    <w:rsid w:val="00B64EB2"/>
    <w:rsid w:val="00B65105"/>
    <w:rsid w:val="00B66B8E"/>
    <w:rsid w:val="00B67836"/>
    <w:rsid w:val="00B758FC"/>
    <w:rsid w:val="00B7768F"/>
    <w:rsid w:val="00B83600"/>
    <w:rsid w:val="00B83979"/>
    <w:rsid w:val="00B83DDE"/>
    <w:rsid w:val="00B84CB4"/>
    <w:rsid w:val="00B85814"/>
    <w:rsid w:val="00B86C1A"/>
    <w:rsid w:val="00B90EDE"/>
    <w:rsid w:val="00B91755"/>
    <w:rsid w:val="00B9281E"/>
    <w:rsid w:val="00B93FC8"/>
    <w:rsid w:val="00BA0AED"/>
    <w:rsid w:val="00BA4DFB"/>
    <w:rsid w:val="00BA7D91"/>
    <w:rsid w:val="00BB5F68"/>
    <w:rsid w:val="00BC27AE"/>
    <w:rsid w:val="00BC35B7"/>
    <w:rsid w:val="00BC7E19"/>
    <w:rsid w:val="00BD0CBF"/>
    <w:rsid w:val="00BD14AC"/>
    <w:rsid w:val="00BE525E"/>
    <w:rsid w:val="00BE5F9D"/>
    <w:rsid w:val="00BE765A"/>
    <w:rsid w:val="00BF459C"/>
    <w:rsid w:val="00C023DC"/>
    <w:rsid w:val="00C02DEA"/>
    <w:rsid w:val="00C02E02"/>
    <w:rsid w:val="00C079A0"/>
    <w:rsid w:val="00C118EE"/>
    <w:rsid w:val="00C23A3D"/>
    <w:rsid w:val="00C26E40"/>
    <w:rsid w:val="00C340CB"/>
    <w:rsid w:val="00C34D57"/>
    <w:rsid w:val="00C44C67"/>
    <w:rsid w:val="00C44D58"/>
    <w:rsid w:val="00C51804"/>
    <w:rsid w:val="00C57EDF"/>
    <w:rsid w:val="00C66531"/>
    <w:rsid w:val="00C741A3"/>
    <w:rsid w:val="00C75DA6"/>
    <w:rsid w:val="00C77E82"/>
    <w:rsid w:val="00C77F55"/>
    <w:rsid w:val="00C84D01"/>
    <w:rsid w:val="00C86346"/>
    <w:rsid w:val="00C8677E"/>
    <w:rsid w:val="00C94D9B"/>
    <w:rsid w:val="00C96CE5"/>
    <w:rsid w:val="00CA3046"/>
    <w:rsid w:val="00CA5F8B"/>
    <w:rsid w:val="00CB1451"/>
    <w:rsid w:val="00CB2667"/>
    <w:rsid w:val="00CB436F"/>
    <w:rsid w:val="00CB4375"/>
    <w:rsid w:val="00CB55DA"/>
    <w:rsid w:val="00CB582A"/>
    <w:rsid w:val="00CC443B"/>
    <w:rsid w:val="00CE1C25"/>
    <w:rsid w:val="00CE3AE0"/>
    <w:rsid w:val="00CE556F"/>
    <w:rsid w:val="00CF2C39"/>
    <w:rsid w:val="00CF499E"/>
    <w:rsid w:val="00CF5104"/>
    <w:rsid w:val="00CF5531"/>
    <w:rsid w:val="00CF6E2B"/>
    <w:rsid w:val="00D0099B"/>
    <w:rsid w:val="00D02435"/>
    <w:rsid w:val="00D03594"/>
    <w:rsid w:val="00D03645"/>
    <w:rsid w:val="00D05B7E"/>
    <w:rsid w:val="00D16903"/>
    <w:rsid w:val="00D209FE"/>
    <w:rsid w:val="00D23FAA"/>
    <w:rsid w:val="00D304D0"/>
    <w:rsid w:val="00D40691"/>
    <w:rsid w:val="00D41BAC"/>
    <w:rsid w:val="00D43411"/>
    <w:rsid w:val="00D449C6"/>
    <w:rsid w:val="00D542A0"/>
    <w:rsid w:val="00D548FD"/>
    <w:rsid w:val="00D711DA"/>
    <w:rsid w:val="00D77666"/>
    <w:rsid w:val="00D83683"/>
    <w:rsid w:val="00D952DA"/>
    <w:rsid w:val="00DA2C20"/>
    <w:rsid w:val="00DA2C88"/>
    <w:rsid w:val="00DA3A0B"/>
    <w:rsid w:val="00DA4CFC"/>
    <w:rsid w:val="00DA5782"/>
    <w:rsid w:val="00DA5898"/>
    <w:rsid w:val="00DA5904"/>
    <w:rsid w:val="00DA74D0"/>
    <w:rsid w:val="00DB1F4E"/>
    <w:rsid w:val="00DB36A3"/>
    <w:rsid w:val="00DB6FAA"/>
    <w:rsid w:val="00DD5D06"/>
    <w:rsid w:val="00DD77AE"/>
    <w:rsid w:val="00DD7B11"/>
    <w:rsid w:val="00DE028D"/>
    <w:rsid w:val="00DE0E1B"/>
    <w:rsid w:val="00DF2021"/>
    <w:rsid w:val="00DF2A55"/>
    <w:rsid w:val="00DF6AE8"/>
    <w:rsid w:val="00E00105"/>
    <w:rsid w:val="00E0135C"/>
    <w:rsid w:val="00E07AF6"/>
    <w:rsid w:val="00E237FB"/>
    <w:rsid w:val="00E3066E"/>
    <w:rsid w:val="00E35ABF"/>
    <w:rsid w:val="00E36E0A"/>
    <w:rsid w:val="00E4346E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048F"/>
    <w:rsid w:val="00E83FB4"/>
    <w:rsid w:val="00E84513"/>
    <w:rsid w:val="00E84BB2"/>
    <w:rsid w:val="00E87918"/>
    <w:rsid w:val="00E91A87"/>
    <w:rsid w:val="00E927B4"/>
    <w:rsid w:val="00E9291E"/>
    <w:rsid w:val="00E931D5"/>
    <w:rsid w:val="00E94F41"/>
    <w:rsid w:val="00E95693"/>
    <w:rsid w:val="00EA3319"/>
    <w:rsid w:val="00EA5C25"/>
    <w:rsid w:val="00EA67B6"/>
    <w:rsid w:val="00EA6E10"/>
    <w:rsid w:val="00EB1AB1"/>
    <w:rsid w:val="00EB296C"/>
    <w:rsid w:val="00EB536E"/>
    <w:rsid w:val="00EB71D7"/>
    <w:rsid w:val="00EB7737"/>
    <w:rsid w:val="00EC7547"/>
    <w:rsid w:val="00EE7D99"/>
    <w:rsid w:val="00EF6CAA"/>
    <w:rsid w:val="00F03A61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1E45"/>
    <w:rsid w:val="00F630E6"/>
    <w:rsid w:val="00F64AF0"/>
    <w:rsid w:val="00F67808"/>
    <w:rsid w:val="00F76995"/>
    <w:rsid w:val="00F85208"/>
    <w:rsid w:val="00F853D5"/>
    <w:rsid w:val="00F85907"/>
    <w:rsid w:val="00F93E79"/>
    <w:rsid w:val="00F96F00"/>
    <w:rsid w:val="00FA1347"/>
    <w:rsid w:val="00FA2D64"/>
    <w:rsid w:val="00FA3157"/>
    <w:rsid w:val="00FA33BE"/>
    <w:rsid w:val="00FA4B8E"/>
    <w:rsid w:val="00FC0582"/>
    <w:rsid w:val="00FC61B4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spacing w:before="720" w:after="480"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6E20C1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597E6F"/>
    <w:rPr>
      <w:color w:val="605E5C"/>
      <w:shd w:val="clear" w:color="auto" w:fill="E1DFDD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E07AF6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E07AF6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E07A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AFB8B0-82CC-42C2-A3AB-CCD5FB38C2B2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104</TotalTime>
  <Pages>12</Pages>
  <Words>1653</Words>
  <Characters>11408</Characters>
  <Application>Microsoft Office Word</Application>
  <DocSecurity>0</DocSecurity>
  <Lines>95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Mate</cp:lastModifiedBy>
  <cp:revision>125</cp:revision>
  <dcterms:created xsi:type="dcterms:W3CDTF">2025-10-14T13:07:00Z</dcterms:created>
  <dcterms:modified xsi:type="dcterms:W3CDTF">2025-10-14T22:24:00Z</dcterms:modified>
</cp:coreProperties>
</file>