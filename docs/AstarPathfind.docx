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77777777" w:rsidR="0091475E" w:rsidRPr="002273BF" w:rsidRDefault="00202FE2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</w:t>
      </w:r>
      <w:r w:rsidR="0091475E" w:rsidRPr="002273BF">
        <w:rPr>
          <w:rFonts w:cs="Times New Roman"/>
          <w:color w:val="FF0000"/>
          <w:sz w:val="32"/>
          <w:szCs w:val="28"/>
        </w:rPr>
        <w:t>Tanszék</w:t>
      </w:r>
      <w:r w:rsidRPr="002273BF">
        <w:rPr>
          <w:rFonts w:cs="Times New Roman"/>
          <w:color w:val="FF0000"/>
          <w:sz w:val="32"/>
          <w:szCs w:val="28"/>
        </w:rPr>
        <w:t xml:space="preserve"> neve]</w:t>
      </w:r>
    </w:p>
    <w:p w14:paraId="5F386480" w14:textId="77777777" w:rsidR="0091475E" w:rsidRPr="002273BF" w:rsidRDefault="00202FE2" w:rsidP="00E83FB4">
      <w:pPr>
        <w:spacing w:after="16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[Szak</w:t>
      </w:r>
      <w:r w:rsidR="0091475E" w:rsidRPr="002273BF">
        <w:rPr>
          <w:rFonts w:cs="Times New Roman"/>
          <w:color w:val="FF0000"/>
          <w:sz w:val="32"/>
          <w:szCs w:val="28"/>
        </w:rPr>
        <w:t xml:space="preserve"> </w:t>
      </w:r>
      <w:r w:rsidRPr="002273BF">
        <w:rPr>
          <w:rFonts w:cs="Times New Roman"/>
          <w:color w:val="FF0000"/>
          <w:sz w:val="32"/>
          <w:szCs w:val="28"/>
        </w:rPr>
        <w:t>neve]</w:t>
      </w:r>
    </w:p>
    <w:p w14:paraId="11745E24" w14:textId="77777777" w:rsidR="0091475E" w:rsidRPr="002273BF" w:rsidRDefault="0091475E" w:rsidP="00E83FB4">
      <w:pPr>
        <w:spacing w:after="1000"/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52"/>
          <w:szCs w:val="48"/>
        </w:rPr>
        <w:t>SZAK</w:t>
      </w:r>
      <w:r w:rsidR="002C00D3">
        <w:rPr>
          <w:rFonts w:cs="Times New Roman"/>
          <w:b/>
          <w:color w:val="FF0000"/>
          <w:sz w:val="52"/>
          <w:szCs w:val="48"/>
        </w:rPr>
        <w:t>-</w:t>
      </w:r>
      <w:r w:rsidR="00202FE2" w:rsidRPr="002273BF">
        <w:rPr>
          <w:rFonts w:cs="Times New Roman"/>
          <w:b/>
          <w:color w:val="FF0000"/>
          <w:sz w:val="52"/>
          <w:szCs w:val="48"/>
        </w:rPr>
        <w:t>/DIPLOMADOLGOZAT</w:t>
      </w:r>
    </w:p>
    <w:p w14:paraId="384C442D" w14:textId="77777777" w:rsidR="0091475E" w:rsidRPr="002273BF" w:rsidRDefault="00202FE2" w:rsidP="00E83FB4">
      <w:pPr>
        <w:spacing w:after="1000"/>
        <w:ind w:firstLine="0"/>
        <w:jc w:val="center"/>
        <w:rPr>
          <w:rFonts w:cs="Times New Roman"/>
          <w:b/>
          <w:color w:val="FF0000"/>
          <w:sz w:val="36"/>
          <w:szCs w:val="32"/>
        </w:rPr>
      </w:pPr>
      <w:r w:rsidRPr="002273BF">
        <w:rPr>
          <w:rFonts w:cs="Times New Roman"/>
          <w:b/>
          <w:color w:val="FF0000"/>
          <w:sz w:val="36"/>
          <w:szCs w:val="32"/>
        </w:rPr>
        <w:t>[Dolgozat címe]</w:t>
      </w:r>
    </w:p>
    <w:p w14:paraId="60E0358F" w14:textId="77777777" w:rsidR="0091475E" w:rsidRPr="002273BF" w:rsidRDefault="00202FE2" w:rsidP="00E83FB4">
      <w:pPr>
        <w:spacing w:after="2800"/>
        <w:ind w:firstLine="0"/>
        <w:jc w:val="center"/>
        <w:rPr>
          <w:rFonts w:cs="Times New Roman"/>
          <w:b/>
          <w:color w:val="FF0000"/>
          <w:sz w:val="32"/>
          <w:szCs w:val="28"/>
        </w:rPr>
      </w:pPr>
      <w:r w:rsidRPr="002273BF">
        <w:rPr>
          <w:rFonts w:cs="Times New Roman"/>
          <w:b/>
          <w:color w:val="FF0000"/>
          <w:sz w:val="36"/>
          <w:szCs w:val="32"/>
        </w:rPr>
        <w:t>[Név]</w:t>
      </w:r>
    </w:p>
    <w:p w14:paraId="1473862B" w14:textId="77777777" w:rsidR="0091475E" w:rsidRPr="002273BF" w:rsidRDefault="0091475E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 xml:space="preserve">Témavezető: </w:t>
      </w:r>
      <w:r w:rsidR="00202FE2" w:rsidRPr="002273BF">
        <w:rPr>
          <w:rFonts w:cs="Times New Roman"/>
          <w:color w:val="FF0000"/>
          <w:sz w:val="32"/>
          <w:szCs w:val="28"/>
        </w:rPr>
        <w:t>[Témavezető neve]</w:t>
      </w:r>
    </w:p>
    <w:p w14:paraId="2EEEE395" w14:textId="77777777" w:rsidR="00037D0C" w:rsidRPr="002273BF" w:rsidRDefault="00037D0C" w:rsidP="00E83FB4">
      <w:pPr>
        <w:ind w:firstLine="0"/>
        <w:jc w:val="center"/>
        <w:rPr>
          <w:rFonts w:cs="Times New Roman"/>
          <w:color w:val="FF0000"/>
          <w:sz w:val="32"/>
          <w:szCs w:val="28"/>
        </w:rPr>
      </w:pPr>
      <w:r w:rsidRPr="002273BF">
        <w:rPr>
          <w:rFonts w:cs="Times New Roman"/>
          <w:color w:val="FF0000"/>
          <w:sz w:val="32"/>
          <w:szCs w:val="28"/>
        </w:rPr>
        <w:t>Külső/belső konzulens: [Konzulens neve]</w:t>
      </w:r>
    </w:p>
    <w:p w14:paraId="1D9D9B4E" w14:textId="77777777" w:rsidR="00791D1B" w:rsidRDefault="00202FE2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2273BF">
        <w:rPr>
          <w:rFonts w:cs="Times New Roman"/>
          <w:color w:val="FF0000"/>
          <w:sz w:val="32"/>
          <w:szCs w:val="28"/>
        </w:rPr>
        <w:t>[évszám]</w:t>
      </w:r>
    </w:p>
    <w:p w14:paraId="425BC073" w14:textId="77777777" w:rsidR="00EC7547" w:rsidRPr="002273BF" w:rsidRDefault="00572DF2" w:rsidP="00674F6E">
      <w:pPr>
        <w:pStyle w:val="Cm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Cm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2351622B" w14:textId="4BBFCE81" w:rsidR="00766D15" w:rsidRDefault="00766D15" w:rsidP="00F630E6">
      <w:pPr>
        <w:pStyle w:val="Firstparagraph"/>
        <w:spacing w:after="120"/>
      </w:pPr>
      <w:r>
        <w:t xml:space="preserve">Alulírott </w:t>
      </w:r>
      <w:r w:rsidRPr="00766D15">
        <w:rPr>
          <w:color w:val="FF0000"/>
        </w:rPr>
        <w:t xml:space="preserve">&lt;&lt;név&gt;&gt; </w:t>
      </w:r>
      <w:r>
        <w:t xml:space="preserve">hallgató (Neptun kód: </w:t>
      </w:r>
      <w:r w:rsidRPr="00766D15">
        <w:rPr>
          <w:color w:val="FF0000"/>
        </w:rPr>
        <w:t>&lt;&lt;SAJÁT NEPTUN KÓD&gt;&gt;</w:t>
      </w:r>
      <w:r>
        <w:t xml:space="preserve">) kijelentem, és a dolgozat feltöltésével egyidejűleg nyilatkozom, hogy a </w:t>
      </w:r>
      <w:r w:rsidRPr="00766D15">
        <w:rPr>
          <w:color w:val="FF0000"/>
        </w:rPr>
        <w:t>&lt;&lt;dolgozatcím&gt;&gt;</w:t>
      </w:r>
      <w:r>
        <w:t xml:space="preserve"> című </w:t>
      </w:r>
      <w:r w:rsidRPr="00766D15">
        <w:rPr>
          <w:color w:val="FF0000"/>
        </w:rPr>
        <w:t>&lt;&lt;záródolgozatot/szakdolgozatot/diplomadolgozatot&gt;&gt;</w:t>
      </w:r>
      <w:r>
        <w:t xml:space="preserve"> (a továbbiakban: dolgozat) a Pannon Egyetem </w:t>
      </w:r>
      <w:r w:rsidR="00C02DEA">
        <w:t xml:space="preserve">Műszaki Informatikai Kar </w:t>
      </w:r>
      <w:r w:rsidRPr="00766D15">
        <w:rPr>
          <w:color w:val="FF0000"/>
        </w:rPr>
        <w:t>&lt;&lt;szervezeti egységében</w:t>
      </w:r>
      <w:r w:rsidR="00C02DEA">
        <w:rPr>
          <w:color w:val="FF0000"/>
        </w:rPr>
        <w:t xml:space="preserve"> (tanszékén)</w:t>
      </w:r>
      <w:r w:rsidRPr="00766D15">
        <w:rPr>
          <w:color w:val="FF0000"/>
        </w:rPr>
        <w:t>&gt;&gt;</w:t>
      </w:r>
      <w:r>
        <w:t xml:space="preserve"> készítettem a </w:t>
      </w:r>
      <w:r w:rsidRPr="00766D15">
        <w:rPr>
          <w:color w:val="FF0000"/>
        </w:rPr>
        <w:t>&lt;&lt;végzettség&gt;&gt;</w:t>
      </w:r>
      <w:r>
        <w:t xml:space="preserve"> oklevél megszerzése érdekében.  </w:t>
      </w:r>
    </w:p>
    <w:p w14:paraId="042FDDD2" w14:textId="77777777" w:rsidR="00766D15" w:rsidRDefault="00766D15" w:rsidP="00F630E6">
      <w:pPr>
        <w:pStyle w:val="Firstparagraph"/>
        <w:spacing w:after="120"/>
      </w:pPr>
      <w:r>
        <w:t>Kijelentem, hogy a dolgozatban csak a megadott és hivatkozott forrásokat használtam fel, és ezekre a vonatkozó idézési szabályok szerint hivatkoztam.</w:t>
      </w:r>
    </w:p>
    <w:p w14:paraId="3B5D7EBB" w14:textId="77777777" w:rsidR="00766D15" w:rsidRDefault="00766D15" w:rsidP="00F630E6">
      <w:pPr>
        <w:pStyle w:val="Firstparagraph"/>
        <w:spacing w:after="120"/>
      </w:pPr>
      <w:r>
        <w:t>Nyilatkozom, hogy a dolgozat érdemi része saját szellemi alkotásom eredménye, és azt más intézményben, szakon, vagy felsőfokú képesítés megszerzésére nem nyújtottam be. Tudomásul veszem, hogy a plágium vagy szerzői jogsértés esetén a dolgozatom elutasításra kerülhet, és ellenem fegyelmi eljárás indulhat. Tudomásul veszem továbbá, hogy szerzői jogsértés esetén az Egyetem jogosult a dolgozat elérhetőségét korlátozni, valamint eltávolítani a dokumentumot a dolgozatok tárolására szolgáló, a témát vezető szervezeti egység által meghatározott elektronikus zárt rendszerből.</w:t>
      </w:r>
    </w:p>
    <w:p w14:paraId="0CD3A3AE" w14:textId="77777777" w:rsidR="00766D15" w:rsidRDefault="00766D15" w:rsidP="00F630E6">
      <w:pPr>
        <w:pStyle w:val="Firstparagraph"/>
        <w:spacing w:after="120"/>
      </w:pPr>
      <w:r>
        <w:t xml:space="preserve">Tudomásul veszem továbbá, hogy a Pannon Egyetem a dolgozat eredményeit saját céljaira eltérő írásbeli megállapodás hiányában a Pannon Egyetem Szellemi Tulajdon Kezelési Szabályzatában foglaltaknak megfelelően szabadon felhasználhatja. </w:t>
      </w:r>
    </w:p>
    <w:p w14:paraId="2E3AF239" w14:textId="25E7B6BE" w:rsidR="00766D15" w:rsidRDefault="00766D15" w:rsidP="00F630E6">
      <w:pPr>
        <w:pStyle w:val="Firstparagraph"/>
        <w:spacing w:after="120"/>
      </w:pPr>
      <w:r>
        <w:t xml:space="preserve">Nyilatkozom, hogy a dolgozat elkészítése során mesterséges intelligencia eszközöket </w:t>
      </w:r>
      <w:r w:rsidRPr="00C86346">
        <w:rPr>
          <w:i/>
          <w:iCs/>
        </w:rPr>
        <w:t>használtam /nem használtam</w:t>
      </w:r>
      <w:r w:rsidR="00CF5531" w:rsidRPr="00F64AF0">
        <w:rPr>
          <w:rStyle w:val="Lbjegyzet-hivatkozs"/>
          <w:i/>
          <w:iCs/>
          <w:color w:val="FF0000"/>
        </w:rPr>
        <w:footnoteReference w:id="1"/>
      </w:r>
      <w:r w:rsidRPr="00F64AF0">
        <w:rPr>
          <w:i/>
          <w:iCs/>
          <w:color w:val="FF0000"/>
        </w:rPr>
        <w:t>.</w:t>
      </w:r>
      <w:r w:rsidRPr="00F64AF0">
        <w:rPr>
          <w:color w:val="FF0000"/>
        </w:rPr>
        <w:t xml:space="preserve"> </w:t>
      </w:r>
    </w:p>
    <w:p w14:paraId="0EF4FC01" w14:textId="266B4E66" w:rsidR="00766D15" w:rsidRDefault="00766D15" w:rsidP="00F630E6">
      <w:pPr>
        <w:pStyle w:val="Firstparagraph"/>
        <w:spacing w:after="120"/>
      </w:pPr>
      <w:r>
        <w:t>Nyilatkozom, hogy a dolgozat elkészítése során az alábbi táblázatban feltüntetett mesterséges intelligencia eszközöket kizárólag a kutatási, illetve fejlesztési feladat támogatására használtam fel, az érdemi munka, elemzés és következtetések teljes mértékben saját szellemi alkotásomat képezik.</w:t>
      </w:r>
    </w:p>
    <w:p w14:paraId="2FD9A56D" w14:textId="77777777" w:rsidR="00E927B4" w:rsidRPr="00E927B4" w:rsidRDefault="00E927B4" w:rsidP="00E927B4"/>
    <w:p w14:paraId="763A68DF" w14:textId="3895F6E6" w:rsidR="00766D15" w:rsidRDefault="00E927B4" w:rsidP="00037D0C">
      <w:pPr>
        <w:pStyle w:val="Firstparagraph"/>
      </w:pPr>
      <w:r w:rsidRPr="00E927B4">
        <w:t>Példa a táblázat kitöltésére:</w:t>
      </w: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2092"/>
        <w:gridCol w:w="2612"/>
        <w:gridCol w:w="1960"/>
        <w:gridCol w:w="1829"/>
      </w:tblGrid>
      <w:tr w:rsidR="005B2AF8" w:rsidRPr="005B2AF8" w14:paraId="40D9551E" w14:textId="77777777" w:rsidTr="00B9281E">
        <w:tc>
          <w:tcPr>
            <w:tcW w:w="1231" w:type="pct"/>
          </w:tcPr>
          <w:p w14:paraId="426C4CB7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Alkalmazott technológia</w:t>
            </w:r>
          </w:p>
        </w:tc>
        <w:tc>
          <w:tcPr>
            <w:tcW w:w="1538" w:type="pct"/>
          </w:tcPr>
          <w:p w14:paraId="4FC7CFD0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Alkalmazás módja</w:t>
            </w:r>
          </w:p>
        </w:tc>
        <w:tc>
          <w:tcPr>
            <w:tcW w:w="1154" w:type="pct"/>
          </w:tcPr>
          <w:p w14:paraId="3F7C3568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Előállított tartalom</w:t>
            </w:r>
          </w:p>
        </w:tc>
        <w:tc>
          <w:tcPr>
            <w:tcW w:w="1077" w:type="pct"/>
          </w:tcPr>
          <w:p w14:paraId="1B199E44" w14:textId="77777777" w:rsidR="005B2AF8" w:rsidRPr="005B2AF8" w:rsidRDefault="005B2AF8" w:rsidP="005B2AF8">
            <w:pPr>
              <w:ind w:firstLine="0"/>
              <w:rPr>
                <w:b/>
                <w:bCs/>
              </w:rPr>
            </w:pPr>
            <w:r w:rsidRPr="005B2AF8">
              <w:rPr>
                <w:b/>
                <w:bCs/>
              </w:rPr>
              <w:t>MI használat aránya</w:t>
            </w:r>
          </w:p>
        </w:tc>
      </w:tr>
      <w:tr w:rsidR="005B2AF8" w:rsidRPr="005B2AF8" w14:paraId="4ADBFBD2" w14:textId="77777777" w:rsidTr="00B9281E">
        <w:tc>
          <w:tcPr>
            <w:tcW w:w="1231" w:type="pct"/>
          </w:tcPr>
          <w:p w14:paraId="6CA34580" w14:textId="77777777" w:rsidR="005B2AF8" w:rsidRPr="005B2AF8" w:rsidRDefault="005B2AF8" w:rsidP="005B2AF8">
            <w:pPr>
              <w:ind w:firstLine="0"/>
            </w:pPr>
            <w:r w:rsidRPr="005B2AF8">
              <w:lastRenderedPageBreak/>
              <w:t>GPT-4o (OpenAI)</w:t>
            </w:r>
          </w:p>
        </w:tc>
        <w:tc>
          <w:tcPr>
            <w:tcW w:w="1538" w:type="pct"/>
          </w:tcPr>
          <w:p w14:paraId="4EAE2507" w14:textId="77777777" w:rsidR="005B2AF8" w:rsidRPr="005B2AF8" w:rsidRDefault="005B2AF8" w:rsidP="005B2AF8">
            <w:pPr>
              <w:ind w:firstLine="0"/>
            </w:pPr>
            <w:r w:rsidRPr="005B2AF8">
              <w:t>szöveges összefoglaló generálása</w:t>
            </w:r>
          </w:p>
        </w:tc>
        <w:tc>
          <w:tcPr>
            <w:tcW w:w="1154" w:type="pct"/>
          </w:tcPr>
          <w:p w14:paraId="09CF5C2E" w14:textId="3E002C03" w:rsidR="005B2AF8" w:rsidRPr="005B2AF8" w:rsidRDefault="005B2AF8" w:rsidP="005B2AF8">
            <w:pPr>
              <w:ind w:firstLine="0"/>
            </w:pPr>
            <w:r w:rsidRPr="005B2AF8">
              <w:t>2</w:t>
            </w:r>
            <w:r w:rsidR="00847FF4">
              <w:t>.</w:t>
            </w:r>
            <w:r w:rsidRPr="005B2AF8">
              <w:t>2 fejezet</w:t>
            </w:r>
          </w:p>
        </w:tc>
        <w:tc>
          <w:tcPr>
            <w:tcW w:w="1077" w:type="pct"/>
          </w:tcPr>
          <w:p w14:paraId="731013FE" w14:textId="77777777" w:rsidR="005B2AF8" w:rsidRPr="005B2AF8" w:rsidRDefault="005B2AF8" w:rsidP="005B2AF8">
            <w:pPr>
              <w:ind w:firstLine="0"/>
            </w:pPr>
            <w:r w:rsidRPr="005B2AF8">
              <w:t>80%</w:t>
            </w:r>
          </w:p>
        </w:tc>
      </w:tr>
      <w:tr w:rsidR="005B2AF8" w:rsidRPr="005B2AF8" w14:paraId="5175A8E4" w14:textId="77777777" w:rsidTr="00B9281E">
        <w:tc>
          <w:tcPr>
            <w:tcW w:w="1231" w:type="pct"/>
          </w:tcPr>
          <w:p w14:paraId="74588D90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43BCB32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4EEF6A3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5E788AE7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08B290B6" w14:textId="77777777" w:rsidTr="00B9281E">
        <w:tc>
          <w:tcPr>
            <w:tcW w:w="1231" w:type="pct"/>
          </w:tcPr>
          <w:p w14:paraId="29DD1F07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22FC0E1C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3AB6155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765DD49D" w14:textId="77777777" w:rsidR="005B2AF8" w:rsidRPr="005B2AF8" w:rsidRDefault="005B2AF8" w:rsidP="005B2AF8">
            <w:pPr>
              <w:ind w:firstLine="0"/>
            </w:pPr>
          </w:p>
        </w:tc>
      </w:tr>
      <w:tr w:rsidR="005B2AF8" w:rsidRPr="005B2AF8" w14:paraId="4E86CB04" w14:textId="77777777" w:rsidTr="00B9281E">
        <w:tc>
          <w:tcPr>
            <w:tcW w:w="1231" w:type="pct"/>
          </w:tcPr>
          <w:p w14:paraId="45664B64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538" w:type="pct"/>
          </w:tcPr>
          <w:p w14:paraId="00671ACA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154" w:type="pct"/>
          </w:tcPr>
          <w:p w14:paraId="0E7B7A99" w14:textId="77777777" w:rsidR="005B2AF8" w:rsidRPr="005B2AF8" w:rsidRDefault="005B2AF8" w:rsidP="005B2AF8">
            <w:pPr>
              <w:ind w:firstLine="0"/>
            </w:pPr>
          </w:p>
        </w:tc>
        <w:tc>
          <w:tcPr>
            <w:tcW w:w="1077" w:type="pct"/>
          </w:tcPr>
          <w:p w14:paraId="321AF070" w14:textId="77777777" w:rsidR="005B2AF8" w:rsidRPr="005B2AF8" w:rsidRDefault="005B2AF8" w:rsidP="005B2AF8">
            <w:pPr>
              <w:ind w:firstLine="0"/>
            </w:pPr>
          </w:p>
        </w:tc>
      </w:tr>
    </w:tbl>
    <w:p w14:paraId="04CB636D" w14:textId="77777777" w:rsidR="005B2AF8" w:rsidRPr="005B2AF8" w:rsidRDefault="005B2AF8" w:rsidP="005B2AF8">
      <w:pPr>
        <w:ind w:firstLine="0"/>
      </w:pPr>
    </w:p>
    <w:p w14:paraId="6FB29CF9" w14:textId="027A83AF" w:rsidR="0033258A" w:rsidRPr="002273BF" w:rsidRDefault="00B35A4D" w:rsidP="00A73F8D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>Veszprém</w:t>
      </w:r>
      <w:r w:rsidR="00E927B4">
        <w:rPr>
          <w:rFonts w:cs="Times New Roman"/>
          <w:color w:val="FF0000"/>
          <w:szCs w:val="24"/>
        </w:rPr>
        <w:t>/Nagykanizsa/Zalaegerszeg</w:t>
      </w:r>
      <w:r w:rsidR="0033258A" w:rsidRPr="002273BF">
        <w:rPr>
          <w:rFonts w:cs="Times New Roman"/>
          <w:color w:val="FF0000"/>
          <w:szCs w:val="24"/>
        </w:rPr>
        <w:t xml:space="preserve">, </w:t>
      </w:r>
      <w:r w:rsidR="00603001">
        <w:rPr>
          <w:rFonts w:cs="Times New Roman"/>
          <w:color w:val="FF0000"/>
          <w:szCs w:val="24"/>
        </w:rPr>
        <w:t>20.. &lt;&lt;hónap neve&gt;&gt; &lt;&lt;nap</w:t>
      </w:r>
      <w:r w:rsidR="00A73F8D">
        <w:rPr>
          <w:rFonts w:cs="Times New Roman"/>
          <w:color w:val="FF0000"/>
          <w:szCs w:val="24"/>
        </w:rPr>
        <w:t>&gt;&gt;.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77777777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</w:t>
      </w:r>
      <w:r w:rsidR="00674F6E" w:rsidRPr="002273BF">
        <w:rPr>
          <w:rFonts w:eastAsia="Times New Roman"/>
          <w:i/>
          <w:color w:val="FF0000"/>
        </w:rPr>
        <w:t>h</w:t>
      </w:r>
      <w:r w:rsidRPr="002273BF">
        <w:rPr>
          <w:rFonts w:eastAsia="Times New Roman"/>
          <w:i/>
          <w:color w:val="FF0000"/>
        </w:rPr>
        <w:t>allgató neve&gt;&gt;</w:t>
      </w:r>
    </w:p>
    <w:p w14:paraId="0DC7FA7A" w14:textId="77777777" w:rsidR="003601AC" w:rsidRPr="00572DF2" w:rsidRDefault="003601AC" w:rsidP="009F025B">
      <w:pPr>
        <w:pStyle w:val="Cm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79555DDC" w:rsidR="0033258A" w:rsidRPr="00572DF2" w:rsidRDefault="0033258A" w:rsidP="00037D0C">
      <w:pPr>
        <w:pStyle w:val="Firstparagraph"/>
      </w:pPr>
      <w:r w:rsidRPr="00572DF2">
        <w:t xml:space="preserve">Alulírott </w:t>
      </w:r>
      <w:r w:rsidRPr="00CF499E">
        <w:rPr>
          <w:rFonts w:eastAsia="Times New Roman"/>
          <w:iCs/>
          <w:color w:val="FF0000"/>
        </w:rPr>
        <w:t>&lt;&lt;témavezető neve&gt;&gt;</w:t>
      </w:r>
      <w:r w:rsidRPr="002273BF">
        <w:rPr>
          <w:color w:val="FF0000"/>
        </w:rPr>
        <w:t xml:space="preserve"> </w:t>
      </w:r>
      <w:r w:rsidRPr="00572DF2">
        <w:t xml:space="preserve">témavezető kijelentem, hogy a </w:t>
      </w:r>
      <w:r w:rsidR="00A73F8D" w:rsidRPr="00766D15">
        <w:rPr>
          <w:color w:val="FF0000"/>
        </w:rPr>
        <w:t>&lt;&lt;dolgozatcím&gt;&gt;</w:t>
      </w:r>
      <w:r w:rsidR="00A73F8D">
        <w:t xml:space="preserve"> című </w:t>
      </w:r>
      <w:r w:rsidRPr="00572DF2">
        <w:t xml:space="preserve">dolgozatot </w:t>
      </w:r>
      <w:r w:rsidRPr="002273BF">
        <w:rPr>
          <w:rFonts w:eastAsia="Times New Roman"/>
          <w:i/>
          <w:color w:val="FF0000"/>
        </w:rPr>
        <w:t>&lt;&lt;</w:t>
      </w:r>
      <w:r w:rsidR="00037D0C" w:rsidRPr="002273BF">
        <w:rPr>
          <w:color w:val="FF0000"/>
        </w:rPr>
        <w:t>hallgató neve</w:t>
      </w:r>
      <w:r w:rsidRPr="002273BF">
        <w:rPr>
          <w:rFonts w:eastAsia="Times New Roman"/>
          <w:i/>
          <w:color w:val="FF0000"/>
        </w:rPr>
        <w:t>&gt;&gt;</w:t>
      </w:r>
      <w:r w:rsidRPr="00572DF2">
        <w:rPr>
          <w:rFonts w:eastAsia="Times New Roman"/>
          <w:i/>
        </w:rPr>
        <w:t xml:space="preserve"> </w:t>
      </w:r>
      <w:r w:rsidRPr="00572DF2">
        <w:t xml:space="preserve">a Pannon Egyetem </w:t>
      </w:r>
      <w:r w:rsidRPr="00CF499E">
        <w:rPr>
          <w:rFonts w:eastAsia="Times New Roman"/>
          <w:iCs/>
          <w:color w:val="FF0000"/>
        </w:rPr>
        <w:t>&lt;&lt;tanszék neve&gt;&gt;</w:t>
      </w:r>
      <w:r w:rsidR="00CF499E" w:rsidRPr="00CF499E">
        <w:rPr>
          <w:rFonts w:eastAsia="Times New Roman"/>
          <w:iCs/>
          <w:color w:val="FF0000"/>
        </w:rPr>
        <w:t>én</w:t>
      </w:r>
      <w:r w:rsidRPr="00572DF2">
        <w:t xml:space="preserve"> készítette </w:t>
      </w:r>
      <w:r w:rsidRPr="002273BF">
        <w:rPr>
          <w:color w:val="FF0000"/>
        </w:rPr>
        <w:t xml:space="preserve">&lt;&lt;végzettség&gt;&gt; </w:t>
      </w:r>
      <w:r w:rsidRPr="00572DF2">
        <w:t>végzettség megszerzése érdekében.</w:t>
      </w:r>
    </w:p>
    <w:p w14:paraId="0D90F6C3" w14:textId="77777777" w:rsidR="0033258A" w:rsidRPr="00572DF2" w:rsidRDefault="0033258A" w:rsidP="00F630E6">
      <w:pPr>
        <w:ind w:firstLine="0"/>
      </w:pPr>
      <w:r w:rsidRPr="00572DF2">
        <w:t>Kijelentem, hogy a dolgozat védésre bocsátását engedélyezem.</w:t>
      </w:r>
    </w:p>
    <w:p w14:paraId="15BC7677" w14:textId="77777777" w:rsidR="00F630E6" w:rsidRPr="002273BF" w:rsidRDefault="00B35A4D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F630E6" w:rsidRPr="002273BF">
        <w:rPr>
          <w:rFonts w:cs="Times New Roman"/>
          <w:color w:val="FF0000"/>
          <w:szCs w:val="24"/>
        </w:rPr>
        <w:t>Veszprém</w:t>
      </w:r>
      <w:r w:rsidR="00F630E6">
        <w:rPr>
          <w:rFonts w:cs="Times New Roman"/>
          <w:color w:val="FF0000"/>
          <w:szCs w:val="24"/>
        </w:rPr>
        <w:t>/Nagykanizsa/Zalaegerszeg</w:t>
      </w:r>
      <w:r w:rsidR="00F630E6" w:rsidRPr="002273BF">
        <w:rPr>
          <w:rFonts w:cs="Times New Roman"/>
          <w:color w:val="FF0000"/>
          <w:szCs w:val="24"/>
        </w:rPr>
        <w:t xml:space="preserve">, </w:t>
      </w:r>
      <w:r w:rsidR="00F630E6">
        <w:rPr>
          <w:rFonts w:cs="Times New Roman"/>
          <w:color w:val="FF0000"/>
          <w:szCs w:val="24"/>
        </w:rPr>
        <w:t>20.. &lt;&lt;hónap neve&gt;&gt; &lt;&lt;nap&gt;&gt;.</w:t>
      </w:r>
    </w:p>
    <w:p w14:paraId="0D5759E7" w14:textId="7A198234" w:rsidR="0033258A" w:rsidRPr="002273BF" w:rsidRDefault="0033258A" w:rsidP="00F630E6">
      <w:pPr>
        <w:spacing w:before="600" w:after="720"/>
        <w:ind w:firstLine="0"/>
        <w:rPr>
          <w:rFonts w:cs="Times New Roman"/>
          <w:color w:val="FF0000"/>
          <w:szCs w:val="24"/>
        </w:rPr>
      </w:pP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77777777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Pr="002273BF">
        <w:rPr>
          <w:rFonts w:eastAsia="Times New Roman"/>
          <w:i/>
          <w:color w:val="FF0000"/>
        </w:rPr>
        <w:t>&lt;&lt;témavezető neve&gt;&gt;</w:t>
      </w:r>
    </w:p>
    <w:p w14:paraId="05B52170" w14:textId="77777777" w:rsidR="0091475E" w:rsidRPr="008B78D3" w:rsidRDefault="0091475E" w:rsidP="009F025B">
      <w:pPr>
        <w:pStyle w:val="Title1"/>
        <w:rPr>
          <w:lang w:val="hu-HU"/>
        </w:rPr>
      </w:pPr>
      <w:r w:rsidRPr="008B78D3">
        <w:rPr>
          <w:lang w:val="hu-HU"/>
        </w:rPr>
        <w:lastRenderedPageBreak/>
        <w:t>Köszönetnyilvánítás</w:t>
      </w:r>
      <w:bookmarkEnd w:id="1"/>
    </w:p>
    <w:p w14:paraId="10D06E74" w14:textId="77777777" w:rsidR="005E3250" w:rsidRDefault="000E0C4A" w:rsidP="00037D0C">
      <w:pPr>
        <w:pStyle w:val="Firstparagraph"/>
      </w:pPr>
      <w:r w:rsidRPr="000E0C4A">
        <w:t>A hallgató köszönetet nyilvánít mindazoknak, akiktől (elméleti, gyakorlati, erkölcsi stb.) segítséget kapott.</w:t>
      </w:r>
    </w:p>
    <w:p w14:paraId="272A046D" w14:textId="77777777" w:rsidR="0091475E" w:rsidRPr="008B78D3" w:rsidRDefault="0091475E" w:rsidP="009F025B">
      <w:pPr>
        <w:pStyle w:val="Title1"/>
        <w:rPr>
          <w:lang w:val="hu-HU"/>
        </w:rPr>
      </w:pPr>
      <w:bookmarkStart w:id="2" w:name="_Toc68948684"/>
      <w:r w:rsidRPr="008B78D3">
        <w:rPr>
          <w:lang w:val="hu-HU"/>
        </w:rPr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77777777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0E0C4A">
        <w:rPr>
          <w:rFonts w:cs="Times New Roman"/>
          <w:szCs w:val="24"/>
        </w:rPr>
        <w:t>[4-</w:t>
      </w:r>
      <w:r w:rsidR="00042B01">
        <w:rPr>
          <w:rFonts w:cs="Times New Roman"/>
          <w:szCs w:val="24"/>
        </w:rPr>
        <w:t>6</w:t>
      </w:r>
      <w:r w:rsidR="000E0C4A">
        <w:rPr>
          <w:rFonts w:cs="Times New Roman"/>
          <w:szCs w:val="24"/>
        </w:rPr>
        <w:t xml:space="preserve"> kulcsszó felsorolása</w:t>
      </w:r>
      <w:r w:rsidR="00761FB3">
        <w:rPr>
          <w:rFonts w:cs="Times New Roman"/>
          <w:szCs w:val="24"/>
        </w:rPr>
        <w:t>, vesszővel elválasztva</w:t>
      </w:r>
      <w:r w:rsidR="000E0C4A">
        <w:rPr>
          <w:rFonts w:cs="Times New Roman"/>
          <w:szCs w:val="24"/>
        </w:rPr>
        <w:t>]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7777777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1F1695">
        <w:rPr>
          <w:rFonts w:cs="Times New Roman"/>
          <w:szCs w:val="24"/>
          <w:lang w:val="en-GB"/>
        </w:rPr>
        <w:t>[list 4-</w:t>
      </w:r>
      <w:r w:rsidR="00933CB3">
        <w:rPr>
          <w:rFonts w:cs="Times New Roman"/>
          <w:szCs w:val="24"/>
          <w:lang w:val="en-GB"/>
        </w:rPr>
        <w:t>6</w:t>
      </w:r>
      <w:r w:rsidR="001F1695">
        <w:rPr>
          <w:rFonts w:cs="Times New Roman"/>
          <w:szCs w:val="24"/>
          <w:lang w:val="en-GB"/>
        </w:rPr>
        <w:t xml:space="preserve"> keywords]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674F6E" w:rsidRDefault="00674F6E" w:rsidP="00674F6E">
          <w:pPr>
            <w:pStyle w:val="Tartalomjegyzkcmsora"/>
            <w:spacing w:after="480"/>
            <w:rPr>
              <w:rStyle w:val="Title1Char"/>
              <w:color w:val="auto"/>
            </w:rPr>
          </w:pPr>
          <w:r w:rsidRPr="00674F6E">
            <w:rPr>
              <w:rStyle w:val="Title1Char"/>
              <w:color w:val="auto"/>
            </w:rPr>
            <w:t>Tartalomjegyzék</w:t>
          </w:r>
        </w:p>
        <w:p w14:paraId="34FB054E" w14:textId="77777777" w:rsidR="00842554" w:rsidRDefault="00674F6E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07193" w:history="1">
            <w:r w:rsidR="00842554" w:rsidRPr="00E46244">
              <w:rPr>
                <w:rStyle w:val="Hiperhivatkozs"/>
                <w:noProof/>
              </w:rPr>
              <w:t>Jelölésjegyzék</w:t>
            </w:r>
            <w:r w:rsidR="00842554">
              <w:rPr>
                <w:noProof/>
                <w:webHidden/>
              </w:rPr>
              <w:tab/>
            </w:r>
            <w:r w:rsidR="00842554">
              <w:rPr>
                <w:noProof/>
                <w:webHidden/>
              </w:rPr>
              <w:fldChar w:fldCharType="begin"/>
            </w:r>
            <w:r w:rsidR="00842554">
              <w:rPr>
                <w:noProof/>
                <w:webHidden/>
              </w:rPr>
              <w:instrText xml:space="preserve"> PAGEREF _Toc99107193 \h </w:instrText>
            </w:r>
            <w:r w:rsidR="00842554">
              <w:rPr>
                <w:noProof/>
                <w:webHidden/>
              </w:rPr>
            </w:r>
            <w:r w:rsidR="00842554">
              <w:rPr>
                <w:noProof/>
                <w:webHidden/>
              </w:rPr>
              <w:fldChar w:fldCharType="separate"/>
            </w:r>
            <w:r w:rsidR="00842554">
              <w:rPr>
                <w:noProof/>
                <w:webHidden/>
              </w:rPr>
              <w:t>8</w:t>
            </w:r>
            <w:r w:rsidR="00842554">
              <w:rPr>
                <w:noProof/>
                <w:webHidden/>
              </w:rPr>
              <w:fldChar w:fldCharType="end"/>
            </w:r>
          </w:hyperlink>
        </w:p>
        <w:p w14:paraId="1D075449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4" w:history="1">
            <w:r w:rsidRPr="00E46244">
              <w:rPr>
                <w:rStyle w:val="Hiperhivatkozs"/>
                <w:rFonts w:ascii="Arial" w:hAnsi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2AEB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5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4E44" w14:textId="77777777" w:rsidR="00842554" w:rsidRDefault="00842554">
          <w:pPr>
            <w:pStyle w:val="TJ3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hu-HU"/>
            </w:rPr>
          </w:pPr>
          <w:hyperlink w:anchor="_Toc99107196" w:history="1">
            <w:r w:rsidRPr="00E46244">
              <w:rPr>
                <w:rStyle w:val="Hiperhivatkozs"/>
                <w:rFonts w:ascii="Arial" w:hAnsi="Arial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8D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7" w:history="1">
            <w:r w:rsidRPr="00E46244">
              <w:rPr>
                <w:rStyle w:val="Hiperhivatkozs"/>
                <w:rFonts w:ascii="Arial" w:hAnsi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737E" w14:textId="77777777" w:rsidR="00842554" w:rsidRDefault="00842554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107198" w:history="1">
            <w:r w:rsidRPr="00E4624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Új alfejezet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5E47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199" w:history="1">
            <w:r w:rsidRPr="00E46244">
              <w:rPr>
                <w:rStyle w:val="Hiperhivatkozs"/>
                <w:rFonts w:ascii="Arial" w:hAnsi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Pr="00E46244">
              <w:rPr>
                <w:rStyle w:val="Hiperhivatkozs"/>
                <w:noProof/>
              </w:rPr>
              <w:t>Instrukciók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716D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0" w:history="1">
            <w:r w:rsidRPr="00E46244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62C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1" w:history="1">
            <w:r w:rsidRPr="00E46244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B7E53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2" w:history="1">
            <w:r w:rsidRPr="00E46244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15EA" w14:textId="77777777" w:rsidR="00842554" w:rsidRDefault="00842554">
          <w:pPr>
            <w:pStyle w:val="TJ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99107203" w:history="1">
            <w:r w:rsidRPr="00E46244">
              <w:rPr>
                <w:rStyle w:val="Hiperhivatkozs"/>
                <w:noProof/>
              </w:rPr>
              <w:t>Táblázatjegyzék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6ABA" w14:textId="77777777" w:rsidR="00674F6E" w:rsidRDefault="00674F6E">
          <w:r>
            <w:rPr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842554">
      <w:pPr>
        <w:tabs>
          <w:tab w:val="left" w:pos="1220"/>
        </w:tabs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7777777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  <w:r>
        <w:br w:type="page"/>
      </w:r>
    </w:p>
    <w:p w14:paraId="4EDD0537" w14:textId="77777777" w:rsidR="00842554" w:rsidRDefault="00842554" w:rsidP="00842554">
      <w:pPr>
        <w:pStyle w:val="Cmsor1-szmozatlan"/>
      </w:pPr>
      <w:bookmarkStart w:id="3" w:name="_Toc99107193"/>
      <w:r>
        <w:lastRenderedPageBreak/>
        <w:t>Jelölésjegyzék</w:t>
      </w:r>
      <w:bookmarkEnd w:id="3"/>
    </w:p>
    <w:tbl>
      <w:tblPr>
        <w:tblStyle w:val="Rcsostblzat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AI:</w:t>
            </w:r>
          </w:p>
        </w:tc>
        <w:tc>
          <w:tcPr>
            <w:tcW w:w="7513" w:type="dxa"/>
          </w:tcPr>
          <w:p w14:paraId="67AA4440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Artificial Intelligence (Mesterséges Intelligencia)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GPU:</w:t>
            </w:r>
          </w:p>
        </w:tc>
        <w:tc>
          <w:tcPr>
            <w:tcW w:w="7513" w:type="dxa"/>
          </w:tcPr>
          <w:p w14:paraId="43450D42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Processing Unit (Grafikus Processzor / Grafikus Feldolgozó Egység)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API:</w:t>
            </w:r>
          </w:p>
        </w:tc>
        <w:tc>
          <w:tcPr>
            <w:tcW w:w="7513" w:type="dxa"/>
          </w:tcPr>
          <w:p w14:paraId="06BAAE7C" w14:textId="77777777" w:rsidR="00250DAD" w:rsidRDefault="00764FF6">
            <w:pPr>
              <w:spacing w:after="160" w:line="259" w:lineRule="auto"/>
              <w:ind w:firstLine="0"/>
              <w:jc w:val="left"/>
            </w:pPr>
            <w:r w:rsidRPr="00764FF6">
              <w:t>Application Programming Interface (Alkalmazásprogramozási Felület)</w:t>
            </w:r>
          </w:p>
        </w:tc>
      </w:tr>
      <w:tr w:rsidR="00250DAD" w14:paraId="2F4A1B56" w14:textId="77777777" w:rsidTr="00250DAD">
        <w:tc>
          <w:tcPr>
            <w:tcW w:w="1129" w:type="dxa"/>
          </w:tcPr>
          <w:p w14:paraId="087E5D9D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CPU:</w:t>
            </w:r>
          </w:p>
        </w:tc>
        <w:tc>
          <w:tcPr>
            <w:tcW w:w="7513" w:type="dxa"/>
          </w:tcPr>
          <w:p w14:paraId="72D9F99E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Central Processing Unit (Központi Feldolgozó Egység / Processzor)</w:t>
            </w:r>
          </w:p>
        </w:tc>
      </w:tr>
      <w:tr w:rsidR="00250DAD" w14:paraId="0738A8BA" w14:textId="77777777" w:rsidTr="00250DAD">
        <w:tc>
          <w:tcPr>
            <w:tcW w:w="1129" w:type="dxa"/>
          </w:tcPr>
          <w:p w14:paraId="49076C50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GUI:</w:t>
            </w:r>
          </w:p>
        </w:tc>
        <w:tc>
          <w:tcPr>
            <w:tcW w:w="7513" w:type="dxa"/>
          </w:tcPr>
          <w:p w14:paraId="3CD30A2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Graphical User Interface (Grafikus Felhasználói Felület)</w:t>
            </w:r>
          </w:p>
        </w:tc>
      </w:tr>
      <w:tr w:rsidR="00250DAD" w14:paraId="261F401E" w14:textId="77777777" w:rsidTr="00250DAD">
        <w:tc>
          <w:tcPr>
            <w:tcW w:w="1129" w:type="dxa"/>
          </w:tcPr>
          <w:p w14:paraId="23AD8A0A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HCI:</w:t>
            </w:r>
          </w:p>
        </w:tc>
        <w:tc>
          <w:tcPr>
            <w:tcW w:w="7513" w:type="dxa"/>
          </w:tcPr>
          <w:p w14:paraId="53956A63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Human Computer Interaction (Ember-gép kapcsolat)</w:t>
            </w:r>
          </w:p>
        </w:tc>
      </w:tr>
      <w:tr w:rsidR="00250DAD" w14:paraId="1E6BFB5B" w14:textId="77777777" w:rsidTr="00250DAD">
        <w:tc>
          <w:tcPr>
            <w:tcW w:w="1129" w:type="dxa"/>
          </w:tcPr>
          <w:p w14:paraId="17EB84CF" w14:textId="77777777" w:rsidR="00250DAD" w:rsidRDefault="00764FF6" w:rsidP="00764FF6">
            <w:pPr>
              <w:spacing w:after="160" w:line="259" w:lineRule="auto"/>
              <w:ind w:firstLine="0"/>
              <w:jc w:val="right"/>
            </w:pPr>
            <w:r>
              <w:t>CIS:</w:t>
            </w:r>
          </w:p>
        </w:tc>
        <w:tc>
          <w:tcPr>
            <w:tcW w:w="7513" w:type="dxa"/>
          </w:tcPr>
          <w:p w14:paraId="4152BEBC" w14:textId="77777777" w:rsidR="00250DAD" w:rsidRDefault="00764FF6">
            <w:pPr>
              <w:spacing w:after="160" w:line="259" w:lineRule="auto"/>
              <w:ind w:firstLine="0"/>
              <w:jc w:val="left"/>
            </w:pPr>
            <w:r>
              <w:t>Cognitive Information System (Kognitív információs rendszer)</w:t>
            </w:r>
          </w:p>
        </w:tc>
      </w:tr>
    </w:tbl>
    <w:p w14:paraId="2F96895B" w14:textId="77777777" w:rsidR="00842554" w:rsidRDefault="00842554">
      <w:pPr>
        <w:spacing w:after="160" w:line="259" w:lineRule="auto"/>
        <w:ind w:firstLine="0"/>
        <w:jc w:val="left"/>
      </w:pPr>
    </w:p>
    <w:p w14:paraId="3D2043D9" w14:textId="1C556657" w:rsidR="003101D0" w:rsidRDefault="005207E5" w:rsidP="009F025B">
      <w:pPr>
        <w:pStyle w:val="Cmsor1"/>
        <w:pageBreakBefore/>
        <w:numPr>
          <w:ilvl w:val="0"/>
          <w:numId w:val="19"/>
        </w:numPr>
      </w:pPr>
      <w:r>
        <w:lastRenderedPageBreak/>
        <w:t>A* útkereső algoritmus és vizualizálása</w:t>
      </w:r>
    </w:p>
    <w:p w14:paraId="11BBBCDB" w14:textId="12BAC904" w:rsidR="005207E5" w:rsidRPr="005207E5" w:rsidRDefault="005207E5" w:rsidP="005207E5">
      <w:pPr>
        <w:pStyle w:val="Firstparagraph"/>
      </w:pPr>
      <w:r>
        <w:t xml:space="preserve">Feladatom egy A* útkereső algoritmus megírása és grafikus ábrázolása volt. Ezt a Python </w:t>
      </w:r>
    </w:p>
    <w:p w14:paraId="59BD0D6D" w14:textId="3AA8BFC5" w:rsidR="003A5EC2" w:rsidRDefault="005207E5" w:rsidP="005207E5">
      <w:pPr>
        <w:ind w:firstLine="0"/>
      </w:pPr>
      <w:r>
        <w:t xml:space="preserve">programozási nyelven </w:t>
      </w:r>
      <w:r w:rsidR="004903EF">
        <w:t>valósítottam</w:t>
      </w:r>
      <w:r>
        <w:t xml:space="preserve"> meg, a Raylib programozási könyvtárral (Python kötéssel).</w:t>
      </w:r>
    </w:p>
    <w:p w14:paraId="246109E1" w14:textId="0EF9DAAD" w:rsidR="005207E5" w:rsidRDefault="005207E5" w:rsidP="005207E5">
      <w:pPr>
        <w:ind w:firstLine="0"/>
      </w:pPr>
      <w:r>
        <w:tab/>
        <w:t xml:space="preserve">A Python egy nagyon magas szintű programozási nyelv, ez gyorssá és egyszerűvé tette a program megírását. Grafikus ábrázoláshoz a Raylib könyvtárat használtam, ami eredetileg egy C könyvtár, de készült hozzá Python kötés, lehetővé téve a nyelvvel való használatát. Egy rendkívül </w:t>
      </w:r>
      <w:r w:rsidR="00EE0967">
        <w:t>összetett ámde kezdőbarát motor, amiben sok előre elkészített funkció található, de hagy helyet a saját megoldásoknak, implementációknak. Nyíltforráskódú, 2D, 3D-s programok/játékok készítéséhez tökéletes, ezért esett a választásom a Raylibre.</w:t>
      </w:r>
      <w:r w:rsidR="00EE0967" w:rsidRPr="00EE0967">
        <w:t xml:space="preserve"> </w:t>
      </w:r>
      <w:r>
        <w:t xml:space="preserve"> </w:t>
      </w:r>
    </w:p>
    <w:p w14:paraId="68F13A12" w14:textId="5979A072" w:rsidR="00EE0967" w:rsidRDefault="00EE0967" w:rsidP="000B723C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A0D2E0D" wp14:editId="56AC6D22">
            <wp:extent cx="1882800" cy="1882800"/>
            <wp:effectExtent l="0" t="0" r="3175" b="3175"/>
            <wp:docPr id="822491418" name="Kép 1" descr="A képen képernyőkép, Téglalap, tervezés, Betűtípus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91418" name="Kép 1" descr="A képen képernyőkép, Téglalap, tervezés, Betűtípus látható&#10;&#10;Előfordulhat, hogy az AI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00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8E77" w14:textId="2CE5EC0D" w:rsidR="000B723C" w:rsidRPr="004903EF" w:rsidRDefault="004903EF" w:rsidP="00BE362C">
      <w:pPr>
        <w:spacing w:after="200"/>
        <w:ind w:firstLine="0"/>
        <w:jc w:val="center"/>
        <w:rPr>
          <w:i/>
          <w:iCs/>
        </w:rPr>
      </w:pPr>
      <w:r w:rsidRPr="004903EF">
        <w:rPr>
          <w:i/>
          <w:iCs/>
        </w:rPr>
        <w:t>1.</w:t>
      </w:r>
      <w:r>
        <w:rPr>
          <w:i/>
          <w:iCs/>
        </w:rPr>
        <w:t xml:space="preserve"> </w:t>
      </w:r>
      <w:r w:rsidR="000B723C" w:rsidRPr="004903EF">
        <w:rPr>
          <w:i/>
          <w:iCs/>
        </w:rPr>
        <w:t>ábra: Raylib python verziójának a logója</w:t>
      </w:r>
    </w:p>
    <w:p w14:paraId="20F65439" w14:textId="74915510" w:rsidR="00EE0967" w:rsidRDefault="00EE0967" w:rsidP="00EE0967">
      <w:pPr>
        <w:ind w:firstLine="0"/>
      </w:pPr>
      <w:r>
        <w:t>Ezek mellett rengeteg példa és segítség elérhető a használatához, a bevezető dolgoktól a haladó technikákig.</w:t>
      </w:r>
    </w:p>
    <w:p w14:paraId="219D647F" w14:textId="56EBF0F5" w:rsidR="00EE0967" w:rsidRPr="00E44C57" w:rsidRDefault="00EE0967" w:rsidP="00EE0967">
      <w:pPr>
        <w:ind w:firstLine="0"/>
      </w:pPr>
      <w:r>
        <w:tab/>
        <w:t xml:space="preserve">Viszont annyiban eltér más </w:t>
      </w:r>
      <w:r w:rsidR="004903EF">
        <w:t>játékmotoroktól,</w:t>
      </w:r>
      <w:r>
        <w:t xml:space="preserve"> hogy nincsen grafikus kezelőfelület, így minden a kódban történik, és ha akarunk ilyenekkel élni, magunknak kell ezeket implementálni.</w:t>
      </w:r>
    </w:p>
    <w:p w14:paraId="44B8E8E3" w14:textId="23330625" w:rsidR="003101D0" w:rsidRPr="003101D0" w:rsidRDefault="004903EF" w:rsidP="00A20A67">
      <w:pPr>
        <w:pStyle w:val="Cmsor2"/>
      </w:pPr>
      <w:r>
        <w:t>Útkereső algoritmus megvalósítása</w:t>
      </w:r>
    </w:p>
    <w:p w14:paraId="7995A0E3" w14:textId="06A41C41" w:rsidR="00DC34BA" w:rsidRDefault="004903EF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Ehhez a bemutató programhoz az A* algoritmust választottam, mint útkereső algoritmus. </w:t>
      </w:r>
    </w:p>
    <w:p w14:paraId="3877EB6D" w14:textId="3FC87552" w:rsidR="00DC34BA" w:rsidRDefault="00DC34BA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Az A* algoritmus egy útvonal kereső és gráfkereső algoritmus, amelynek rengeteg alkalmazási módszere van sok területen. Ezek a játékfejlesztés, robotika és navigáció csak hogy említsünk egy párat. Az A* egy informált keresési algoritmus amely </w:t>
      </w:r>
      <w:r w:rsidR="00AD5759">
        <w:rPr>
          <w:rFonts w:cs="Times New Roman"/>
          <w:szCs w:val="24"/>
        </w:rPr>
        <w:t>útvonal költségeket/súlyokat</w:t>
      </w:r>
      <w:r>
        <w:rPr>
          <w:rFonts w:cs="Times New Roman"/>
          <w:szCs w:val="24"/>
        </w:rPr>
        <w:t xml:space="preserve"> és heurisztikát használ a legrövidebb/legolcsóbb útvonal </w:t>
      </w:r>
      <w:r>
        <w:rPr>
          <w:rFonts w:cs="Times New Roman"/>
          <w:szCs w:val="24"/>
        </w:rPr>
        <w:lastRenderedPageBreak/>
        <w:t>megtalálására</w:t>
      </w:r>
      <w:r w:rsidR="00AD5759">
        <w:rPr>
          <w:rFonts w:cs="Times New Roman"/>
          <w:szCs w:val="24"/>
        </w:rPr>
        <w:t>, ezt úgy becsülve, hogy az adott állapot milyen közel van a célállapottól</w:t>
      </w:r>
      <w:r>
        <w:rPr>
          <w:rFonts w:cs="Times New Roman"/>
          <w:szCs w:val="24"/>
        </w:rPr>
        <w:t>. Ez a súly egy érték</w:t>
      </w:r>
      <w:r w:rsidR="00AD575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amit minden csomóponthoz/állaponthoz/Nodehoz kiszámít</w:t>
      </w:r>
      <w:r w:rsidR="00AD5759">
        <w:rPr>
          <w:rFonts w:cs="Times New Roman"/>
          <w:szCs w:val="24"/>
        </w:rPr>
        <w:t xml:space="preserve"> ezzel a módszerrel:</w:t>
      </w:r>
    </w:p>
    <w:p w14:paraId="78C56362" w14:textId="75625EC8" w:rsidR="00AD5759" w:rsidRDefault="00AD5759" w:rsidP="00AD5759">
      <w:pPr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AD5759">
        <w:rPr>
          <w:rFonts w:cs="Times New Roman"/>
          <w:b/>
          <w:bCs/>
          <w:i/>
          <w:iCs/>
          <w:szCs w:val="24"/>
        </w:rPr>
        <w:t>f(n)= g(n) + h(n)</w:t>
      </w:r>
    </w:p>
    <w:p w14:paraId="6C4AE867" w14:textId="17F53D67" w:rsidR="00AD5759" w:rsidRDefault="00AD5759" w:rsidP="00AD5759">
      <w:pPr>
        <w:ind w:firstLine="709"/>
        <w:rPr>
          <w:rFonts w:cs="Times New Roman"/>
          <w:szCs w:val="24"/>
        </w:rPr>
      </w:pPr>
      <w:r w:rsidRPr="00AD5759">
        <w:rPr>
          <w:rFonts w:cs="Times New Roman"/>
          <w:szCs w:val="24"/>
        </w:rPr>
        <w:t>ahol:</w:t>
      </w:r>
    </w:p>
    <w:p w14:paraId="592D1349" w14:textId="5C520204" w:rsidR="00AD5759" w:rsidRDefault="00AD5759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g(n) = </w:t>
      </w:r>
      <w:r>
        <w:rPr>
          <w:rFonts w:cs="Times New Roman"/>
          <w:szCs w:val="24"/>
        </w:rPr>
        <w:t>A kezdőponttól a jelenlegi állapotig megtett út költsége</w:t>
      </w:r>
    </w:p>
    <w:p w14:paraId="4DE3CC7B" w14:textId="0F79DBA7" w:rsidR="00AD5759" w:rsidRDefault="00AD5759" w:rsidP="00AD5759">
      <w:pPr>
        <w:pStyle w:val="Listaszerbekezds"/>
        <w:numPr>
          <w:ilvl w:val="0"/>
          <w:numId w:val="25"/>
        </w:numPr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h(n) = </w:t>
      </w:r>
      <w:r>
        <w:rPr>
          <w:rFonts w:cs="Times New Roman"/>
          <w:szCs w:val="24"/>
        </w:rPr>
        <w:t xml:space="preserve">A jelenlegi állapottól a célpontig hátralévő út </w:t>
      </w:r>
      <w:r>
        <w:rPr>
          <w:rFonts w:cs="Times New Roman"/>
          <w:i/>
          <w:iCs/>
          <w:szCs w:val="24"/>
        </w:rPr>
        <w:t>becsült</w:t>
      </w:r>
      <w:r>
        <w:rPr>
          <w:rFonts w:cs="Times New Roman"/>
          <w:szCs w:val="24"/>
        </w:rPr>
        <w:t xml:space="preserve"> költsége</w:t>
      </w:r>
    </w:p>
    <w:p w14:paraId="0E6EFC4F" w14:textId="6EE03257" w:rsidR="00AD5759" w:rsidRDefault="00AD5759" w:rsidP="00AD5759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>
        <w:rPr>
          <w:rFonts w:cs="Times New Roman"/>
          <w:b/>
          <w:bCs/>
          <w:i/>
          <w:iCs/>
          <w:szCs w:val="24"/>
        </w:rPr>
        <w:t xml:space="preserve">f(n) = </w:t>
      </w:r>
      <w:r>
        <w:rPr>
          <w:rFonts w:cs="Times New Roman"/>
          <w:szCs w:val="24"/>
        </w:rPr>
        <w:t>A jelenlegi állapot teljes költsége</w:t>
      </w:r>
    </w:p>
    <w:p w14:paraId="015859A5" w14:textId="6F92D3CF" w:rsidR="00AD5759" w:rsidRDefault="00AD5759" w:rsidP="00AD575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algoritmus mindig a legkisebb </w:t>
      </w:r>
      <w:r>
        <w:rPr>
          <w:rFonts w:cs="Times New Roman"/>
          <w:b/>
          <w:bCs/>
          <w:i/>
          <w:iCs/>
          <w:szCs w:val="24"/>
        </w:rPr>
        <w:t xml:space="preserve">f(n) </w:t>
      </w:r>
      <w:r>
        <w:rPr>
          <w:rFonts w:cs="Times New Roman"/>
          <w:szCs w:val="24"/>
        </w:rPr>
        <w:t>költségű állapotot vizsgálja meg következőként.</w:t>
      </w:r>
    </w:p>
    <w:p w14:paraId="7EF75B72" w14:textId="5E5336D8" w:rsidR="00AD5759" w:rsidRDefault="00AD5759" w:rsidP="003E2EEF">
      <w:pPr>
        <w:jc w:val="center"/>
        <w:rPr>
          <w:rFonts w:eastAsiaTheme="minorEastAsia" w:cs="Times New Roman"/>
          <w:szCs w:val="24"/>
        </w:rPr>
      </w:pPr>
      <w:r>
        <w:rPr>
          <w:rFonts w:cs="Times New Roman"/>
          <w:szCs w:val="24"/>
        </w:rPr>
        <w:t xml:space="preserve">A </w:t>
      </w:r>
      <w:r>
        <w:rPr>
          <w:rFonts w:cs="Times New Roman"/>
          <w:b/>
          <w:bCs/>
          <w:i/>
          <w:iCs/>
          <w:szCs w:val="24"/>
        </w:rPr>
        <w:t xml:space="preserve">h(n) </w:t>
      </w:r>
      <w:r>
        <w:rPr>
          <w:rFonts w:cs="Times New Roman"/>
          <w:szCs w:val="24"/>
        </w:rPr>
        <w:t xml:space="preserve">heurisztikus függvényünk problémától függő. Ha két állapot geometriai távolságát szeretnénk tekinteni, akkor használhatjuk az </w:t>
      </w:r>
      <w:r w:rsidR="003E2EEF">
        <w:rPr>
          <w:rFonts w:cs="Times New Roman"/>
          <w:szCs w:val="24"/>
        </w:rPr>
        <w:t xml:space="preserve">Euklideszi távolságot: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e>
        </m:rad>
      </m:oMath>
    </w:p>
    <w:p w14:paraId="36371399" w14:textId="485A7914" w:rsidR="003E2EEF" w:rsidRDefault="003E2EEF" w:rsidP="003E2EEF">
      <w:pPr>
        <w:spacing w:after="24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De bármilyen tetszőleges számítást használhatunk, feladatnak megfelelően.</w:t>
      </w:r>
    </w:p>
    <w:p w14:paraId="32059A7D" w14:textId="32EA784C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Az algoritmus lépései:</w:t>
      </w:r>
    </w:p>
    <w:p w14:paraId="396F57C9" w14:textId="2B767541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 kezdőpont felvétele és a nyílt listához hozzáadása(Legelőször és egyszer hajtódik végre)</w:t>
      </w:r>
    </w:p>
    <w:p w14:paraId="07FF33A0" w14:textId="0A105D80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nyílt listából (kiterjesztett állapotok) megvizsgáljuk és kivesszük a legolcsóbb </w:t>
      </w:r>
      <w:r>
        <w:rPr>
          <w:rFonts w:cs="Times New Roman"/>
          <w:b/>
          <w:bCs/>
          <w:i/>
          <w:iCs/>
          <w:szCs w:val="24"/>
        </w:rPr>
        <w:t xml:space="preserve">f(n) </w:t>
      </w:r>
      <w:r>
        <w:rPr>
          <w:rFonts w:cs="Times New Roman"/>
          <w:szCs w:val="24"/>
        </w:rPr>
        <w:t>költségű állapotot</w:t>
      </w:r>
    </w:p>
    <w:p w14:paraId="1EFE4320" w14:textId="34F86A9F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ez az állapot a célállapot, akkor kilép a ciklusból</w:t>
      </w:r>
    </w:p>
    <w:p w14:paraId="285DDCD5" w14:textId="555D9050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nem, akkor kiterjesztjük a jelenlegi állapotot és megvizsgáljuk a szomszédjait</w:t>
      </w:r>
    </w:p>
    <w:p w14:paraId="4CE17580" w14:textId="48E6D394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Kiszámítjuk mindegyikre az </w:t>
      </w:r>
      <w:r>
        <w:rPr>
          <w:rFonts w:cs="Times New Roman"/>
          <w:b/>
          <w:bCs/>
          <w:i/>
          <w:iCs/>
          <w:szCs w:val="24"/>
        </w:rPr>
        <w:t xml:space="preserve">f(n), g(n) </w:t>
      </w:r>
      <w:r>
        <w:rPr>
          <w:rFonts w:cs="Times New Roman"/>
          <w:szCs w:val="24"/>
        </w:rPr>
        <w:t xml:space="preserve">és </w:t>
      </w:r>
      <w:r>
        <w:rPr>
          <w:rFonts w:cs="Times New Roman"/>
          <w:b/>
          <w:bCs/>
          <w:i/>
          <w:iCs/>
          <w:szCs w:val="24"/>
        </w:rPr>
        <w:t xml:space="preserve">h(n) </w:t>
      </w:r>
      <w:r>
        <w:rPr>
          <w:rFonts w:cs="Times New Roman"/>
          <w:szCs w:val="24"/>
        </w:rPr>
        <w:t>értékeket</w:t>
      </w:r>
    </w:p>
    <w:p w14:paraId="690E0396" w14:textId="41AA4084" w:rsidR="003E2EEF" w:rsidRDefault="003E2EEF" w:rsidP="003E2EEF">
      <w:pPr>
        <w:pStyle w:val="Listaszerbekezds"/>
        <w:numPr>
          <w:ilvl w:val="0"/>
          <w:numId w:val="2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Ha egyszer már meglátogattunk egy szomszédos állapotot, de a jelenlegi állapotból kisebb a költsége, akkor frissítjük az értékeit</w:t>
      </w:r>
    </w:p>
    <w:p w14:paraId="0C49AE8A" w14:textId="6D9A6FBF" w:rsidR="003E2EEF" w:rsidRDefault="003E2EEF" w:rsidP="003E2EEF">
      <w:pPr>
        <w:pStyle w:val="Listaszerbekezds"/>
        <w:numPr>
          <w:ilvl w:val="0"/>
          <w:numId w:val="26"/>
        </w:numPr>
        <w:spacing w:after="240"/>
        <w:ind w:left="1066" w:hanging="357"/>
        <w:rPr>
          <w:rFonts w:cs="Times New Roman"/>
          <w:szCs w:val="24"/>
        </w:rPr>
      </w:pPr>
      <w:r>
        <w:rPr>
          <w:rFonts w:cs="Times New Roman"/>
          <w:szCs w:val="24"/>
        </w:rPr>
        <w:t>Addig ismételjük ameddig a jelenlegi állapot megegyezik a célállapottal vagy kiürül a nyílt lista</w:t>
      </w:r>
    </w:p>
    <w:p w14:paraId="76F9CFF0" w14:textId="49F6E1E2" w:rsidR="003E2EEF" w:rsidRDefault="003E2EEF" w:rsidP="003E2EEF">
      <w:pPr>
        <w:spacing w:after="240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Nyílt lista: Potenciális következő lépések listája/sora, aminek első eleme a legolcsóbb mindközül</w:t>
      </w:r>
    </w:p>
    <w:p w14:paraId="768E3E3F" w14:textId="2C3A0AD4" w:rsidR="003E2EEF" w:rsidRDefault="003E2EEF" w:rsidP="003E2EE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55B1B0" w14:textId="50437C0F" w:rsidR="003E2EEF" w:rsidRDefault="003E2EEF" w:rsidP="003E2E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Az A* algoritmus előnyei:</w:t>
      </w:r>
    </w:p>
    <w:p w14:paraId="7AA61F15" w14:textId="4A521C51" w:rsidR="003E2EEF" w:rsidRDefault="00355486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Garantáltan megtalálja a legoptimálisabb utat, feltéve ha jó heurisztikával használjuk</w:t>
      </w:r>
    </w:p>
    <w:p w14:paraId="70A2E792" w14:textId="7E45E08E" w:rsidR="00355486" w:rsidRDefault="00355486" w:rsidP="00355486">
      <w:pPr>
        <w:pStyle w:val="Listaszerbekezds"/>
        <w:numPr>
          <w:ilvl w:val="0"/>
          <w:numId w:val="25"/>
        </w:numPr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Rengeteg alkalmazása van</w:t>
      </w:r>
    </w:p>
    <w:p w14:paraId="42B22571" w14:textId="708ADAF7" w:rsidR="00355486" w:rsidRDefault="00355486" w:rsidP="00355486">
      <w:pPr>
        <w:pStyle w:val="Listaszerbekezds"/>
        <w:numPr>
          <w:ilvl w:val="0"/>
          <w:numId w:val="25"/>
        </w:numPr>
        <w:spacing w:after="240"/>
        <w:ind w:left="1775" w:hanging="357"/>
        <w:rPr>
          <w:rFonts w:cs="Times New Roman"/>
          <w:szCs w:val="24"/>
        </w:rPr>
      </w:pPr>
      <w:r>
        <w:rPr>
          <w:rFonts w:cs="Times New Roman"/>
          <w:szCs w:val="24"/>
        </w:rPr>
        <w:t>Hatékony, mert a heurisztikával szűkítjük a keresési teret</w:t>
      </w:r>
    </w:p>
    <w:p w14:paraId="23BBA442" w14:textId="1CB3B8C1" w:rsidR="00355486" w:rsidRDefault="00355486" w:rsidP="00355486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És hátrányai:</w:t>
      </w:r>
    </w:p>
    <w:p w14:paraId="63691EF9" w14:textId="4EBA72E9" w:rsid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Sok állapotot kell tárolnia akárhogy is, így sok memóriát igényel</w:t>
      </w:r>
    </w:p>
    <w:p w14:paraId="4991A42D" w14:textId="0B18477F" w:rsid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Ha rossz heurisztikát adunk meg, lassú lehet</w:t>
      </w:r>
    </w:p>
    <w:p w14:paraId="188D40B2" w14:textId="14633126" w:rsidR="00355486" w:rsidRPr="00355486" w:rsidRDefault="00355486" w:rsidP="00355486">
      <w:pPr>
        <w:pStyle w:val="Listaszerbekezds"/>
        <w:numPr>
          <w:ilvl w:val="0"/>
          <w:numId w:val="25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Bizonyos feladatokhoz nehéz lehet heurisztikát, állapot értéket megadni</w:t>
      </w:r>
    </w:p>
    <w:p w14:paraId="7FD43827" w14:textId="410FF3BA" w:rsidR="003101D0" w:rsidRDefault="00355486" w:rsidP="004903E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Ezeket a pontokat észbentartva választottam ki az A*-t. </w:t>
      </w:r>
      <w:r w:rsidR="00DC34BA">
        <w:rPr>
          <w:rFonts w:cs="Times New Roman"/>
          <w:szCs w:val="24"/>
        </w:rPr>
        <w:t>V</w:t>
      </w:r>
      <w:r w:rsidR="004903EF">
        <w:rPr>
          <w:rFonts w:cs="Times New Roman"/>
          <w:szCs w:val="24"/>
        </w:rPr>
        <w:t xml:space="preserve">iszont </w:t>
      </w:r>
      <w:r>
        <w:rPr>
          <w:rFonts w:cs="Times New Roman"/>
          <w:szCs w:val="24"/>
        </w:rPr>
        <w:t xml:space="preserve">ezen belül a feladat megoldásához </w:t>
      </w:r>
      <w:r w:rsidR="004903EF">
        <w:rPr>
          <w:rFonts w:cs="Times New Roman"/>
          <w:szCs w:val="24"/>
        </w:rPr>
        <w:t>két módszert gondoltam megpróbálni.</w:t>
      </w:r>
    </w:p>
    <w:p w14:paraId="7FDBBA20" w14:textId="7ED1ADA1" w:rsidR="004903EF" w:rsidRDefault="004903EF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Gridmap (négyzetháló) használata</w:t>
      </w:r>
    </w:p>
    <w:p w14:paraId="4BAC1A5B" w14:textId="793BC1FF" w:rsidR="004903EF" w:rsidRPr="004903EF" w:rsidRDefault="004903EF" w:rsidP="004903EF">
      <w:pPr>
        <w:pStyle w:val="Listaszerbekezds"/>
        <w:numPr>
          <w:ilvl w:val="0"/>
          <w:numId w:val="2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Utak, út szegmensek használata, mint „Node”</w:t>
      </w:r>
    </w:p>
    <w:p w14:paraId="0B7B2702" w14:textId="2ECE90CC" w:rsidR="003101D0" w:rsidRPr="003101D0" w:rsidRDefault="00E20868" w:rsidP="003F575C">
      <w:pPr>
        <w:pStyle w:val="Cmsor3"/>
      </w:pPr>
      <w:r>
        <w:t>Gridmap (négyzetháló)</w:t>
      </w:r>
    </w:p>
    <w:p w14:paraId="0E942E81" w14:textId="38CDDECD" w:rsidR="003F575C" w:rsidRDefault="00E20868" w:rsidP="00037D0C">
      <w:pPr>
        <w:pStyle w:val="Firstparagraph"/>
      </w:pPr>
      <w:r>
        <w:t>A* útkeresést általában egy négyzethálós rendszeren végzünk, melynek minden egyes négyzete egy lehetséges állapot. Ez lehet egy térkép mely négyzetekből áll és ezeken lépkedünk vagy egy létező terep/út amire rávetítünk egy ilyen négyzethálót és annak négyzetein vagy azokat megközelítve lépkedünk végig a keresett úton.</w:t>
      </w:r>
      <w:r w:rsidR="00B37C9C">
        <w:t xml:space="preserve"> Ezt az utóbbi metódust általában „navmeshnek” hívják.</w:t>
      </w:r>
    </w:p>
    <w:p w14:paraId="25B01285" w14:textId="1DA50A63" w:rsidR="00E20868" w:rsidRDefault="00E20868" w:rsidP="00E20868">
      <w:r>
        <w:t>Egy négyzetnek, „Node”-nak eme értékeit tárolhatjuk:</w:t>
      </w:r>
    </w:p>
    <w:p w14:paraId="3D20F003" w14:textId="553E9B02" w:rsidR="00E20868" w:rsidRDefault="00E20868" w:rsidP="00E20868">
      <w:pPr>
        <w:pStyle w:val="Listaszerbekezds"/>
        <w:numPr>
          <w:ilvl w:val="0"/>
          <w:numId w:val="24"/>
        </w:numPr>
      </w:pPr>
      <w:r>
        <w:t xml:space="preserve">A szükséges </w:t>
      </w:r>
      <w:r>
        <w:rPr>
          <w:b/>
          <w:bCs/>
          <w:i/>
          <w:iCs/>
        </w:rPr>
        <w:t xml:space="preserve">f, g </w:t>
      </w:r>
      <w:r w:rsidRPr="00E20868">
        <w:t>és</w:t>
      </w:r>
      <w:r>
        <w:rPr>
          <w:b/>
          <w:bCs/>
          <w:i/>
          <w:iCs/>
        </w:rPr>
        <w:t xml:space="preserve"> h </w:t>
      </w:r>
      <w:r>
        <w:t>értékek</w:t>
      </w:r>
    </w:p>
    <w:p w14:paraId="11524CF2" w14:textId="22F571F1" w:rsidR="00E20868" w:rsidRDefault="00E20868" w:rsidP="00E20868">
      <w:pPr>
        <w:pStyle w:val="Listaszerbekezds"/>
        <w:numPr>
          <w:ilvl w:val="0"/>
          <w:numId w:val="24"/>
        </w:numPr>
      </w:pPr>
      <w:r>
        <w:t>Ha 2 dimenziós tárolót használunk: sor és oszlop index, ha ezek által szeretnénk visszakeresni</w:t>
      </w:r>
    </w:p>
    <w:p w14:paraId="49BAB52E" w14:textId="43731BB4" w:rsidR="00E20868" w:rsidRDefault="00E20868" w:rsidP="00E20868">
      <w:pPr>
        <w:pStyle w:val="Listaszerbekezds"/>
        <w:numPr>
          <w:ilvl w:val="0"/>
          <w:numId w:val="24"/>
        </w:numPr>
      </w:pPr>
      <w:r w:rsidRPr="00E20868">
        <w:rPr>
          <w:b/>
          <w:bCs/>
          <w:i/>
          <w:iCs/>
        </w:rPr>
        <w:t>X</w:t>
      </w:r>
      <w:r>
        <w:t xml:space="preserve"> és </w:t>
      </w:r>
      <w:r>
        <w:rPr>
          <w:b/>
          <w:bCs/>
          <w:i/>
          <w:iCs/>
        </w:rPr>
        <w:t xml:space="preserve">Y </w:t>
      </w:r>
      <w:r>
        <w:t>koordinátái az adott négyzetnek, kirajzolás, más grafikai manipulálás érdekében (</w:t>
      </w:r>
      <w:r w:rsidRPr="00E20868">
        <w:rPr>
          <w:b/>
          <w:bCs/>
        </w:rPr>
        <w:t>Raylib</w:t>
      </w:r>
      <w:r>
        <w:t xml:space="preserve"> a négyzet bal felső sarkának a koordinátáit használja kirajzoláskor)</w:t>
      </w:r>
    </w:p>
    <w:p w14:paraId="2D50CC93" w14:textId="02563D80" w:rsidR="00E20868" w:rsidRDefault="00E20868" w:rsidP="00E20868">
      <w:pPr>
        <w:pStyle w:val="Listaszerbekezds"/>
        <w:numPr>
          <w:ilvl w:val="0"/>
          <w:numId w:val="24"/>
        </w:numPr>
      </w:pPr>
      <w:r>
        <w:t>Szülő objektum,</w:t>
      </w:r>
      <w:r w:rsidR="00361633">
        <w:t xml:space="preserve"> avagy melyik állapotból kerültünk a jelenlévőbe,</w:t>
      </w:r>
      <w:r>
        <w:t xml:space="preserve"> hogy a kész útvonalat ezt visszavezetve könnyen összerakhassuk</w:t>
      </w:r>
    </w:p>
    <w:p w14:paraId="1D03F7DE" w14:textId="2F263549" w:rsidR="00361633" w:rsidRPr="00E20868" w:rsidRDefault="00361633" w:rsidP="00E20868">
      <w:pPr>
        <w:pStyle w:val="Listaszerbekezds"/>
        <w:numPr>
          <w:ilvl w:val="0"/>
          <w:numId w:val="24"/>
        </w:numPr>
      </w:pPr>
      <w:r>
        <w:lastRenderedPageBreak/>
        <w:t>Járható-e / más költséget változtató paramérterek, abban az esetben ha nehezebben / lassabban járható cellákat vagy falakat szimulálhassunk</w:t>
      </w:r>
    </w:p>
    <w:p w14:paraId="65C8B5DF" w14:textId="77777777" w:rsidR="003F575C" w:rsidRDefault="003F575C" w:rsidP="00690423">
      <w:pPr>
        <w:pStyle w:val="Firstparagraph"/>
        <w:jc w:val="center"/>
      </w:pPr>
      <w:r>
        <w:rPr>
          <w:noProof/>
        </w:rPr>
        <w:drawing>
          <wp:inline distT="0" distB="0" distL="0" distR="0" wp14:anchorId="5344A6E7" wp14:editId="55C6891A">
            <wp:extent cx="2606400" cy="2606400"/>
            <wp:effectExtent l="0" t="0" r="3810" b="381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FE4" w14:textId="38C099DD" w:rsidR="003F575C" w:rsidRDefault="00361633" w:rsidP="00BE362C">
      <w:pPr>
        <w:pStyle w:val="Kpalrs"/>
      </w:pPr>
      <w:r>
        <w:rPr>
          <w:i w:val="0"/>
          <w:iCs w:val="0"/>
        </w:rPr>
        <w:t>2</w:t>
      </w:r>
      <w:bookmarkStart w:id="4" w:name="_Hlk211299018"/>
      <w:r w:rsidR="003F575C" w:rsidRPr="00883C24">
        <w:t xml:space="preserve">. </w:t>
      </w:r>
      <w:bookmarkStart w:id="5" w:name="_Toc97890941"/>
      <w:r w:rsidR="003F575C" w:rsidRPr="00883C24">
        <w:t>ábra</w:t>
      </w:r>
      <w:r w:rsidR="00040044">
        <w:t>:</w:t>
      </w:r>
      <w:r w:rsidR="00941164">
        <w:t xml:space="preserve"> </w:t>
      </w:r>
      <w:bookmarkEnd w:id="5"/>
      <w:r>
        <w:t>Egy négyzetrácsos pályán a kék és piros pont közötti legrövidebb út zölddel jelölve, ahol a fekete négyzetek nem átjárhatóak</w:t>
      </w:r>
      <w:bookmarkEnd w:id="4"/>
    </w:p>
    <w:p w14:paraId="2BD3794C" w14:textId="77777777" w:rsidR="00B37C9C" w:rsidRDefault="00361633" w:rsidP="00B37C9C">
      <w:pPr>
        <w:ind w:firstLine="0"/>
      </w:pPr>
      <w:r>
        <w:t xml:space="preserve">Ez a megoldás egy egyszerű 2 dimenziós </w:t>
      </w:r>
      <w:r w:rsidR="00B37C9C">
        <w:t>térképhez,</w:t>
      </w:r>
      <w:r>
        <w:t xml:space="preserve"> amit négyzetekkel feloszthatunk tökéletes. </w:t>
      </w:r>
      <w:r w:rsidR="00B37C9C">
        <w:t>Viszont,</w:t>
      </w:r>
      <w:r>
        <w:t xml:space="preserve"> ha kanyargós, realisztikus </w:t>
      </w:r>
      <w:r w:rsidR="00B37C9C">
        <w:t>autóutakat</w:t>
      </w:r>
      <w:r>
        <w:t xml:space="preserve"> szeretnénk bejárni </w:t>
      </w:r>
      <w:r w:rsidR="00B37C9C">
        <w:t>lehet,</w:t>
      </w:r>
      <w:r>
        <w:t xml:space="preserve"> hogy túl pontatlan lenne</w:t>
      </w:r>
      <w:r w:rsidR="00B37C9C">
        <w:t>.</w:t>
      </w:r>
    </w:p>
    <w:p w14:paraId="0955C878" w14:textId="3F013177" w:rsidR="00361633" w:rsidRDefault="00B37C9C" w:rsidP="00B37C9C">
      <w:pPr>
        <w:ind w:firstLine="0"/>
        <w:jc w:val="center"/>
        <w:rPr>
          <w:noProof/>
        </w:rPr>
      </w:pPr>
      <w:r w:rsidRPr="00B37C9C">
        <w:rPr>
          <w:noProof/>
        </w:rPr>
        <w:t xml:space="preserve"> </w:t>
      </w:r>
      <w:r w:rsidRPr="00B37C9C">
        <w:drawing>
          <wp:inline distT="0" distB="0" distL="0" distR="0" wp14:anchorId="73EA8EED" wp14:editId="020AB9A1">
            <wp:extent cx="2606400" cy="2440800"/>
            <wp:effectExtent l="0" t="0" r="3810" b="0"/>
            <wp:docPr id="1309957342" name="Kép 1" descr="A képen tér, Színesség, pixel, so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57342" name="Kép 1" descr="A képen tér, Színesség, pixel, sor látható&#10;&#10;Előfordulhat, hogy az AI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D56" w14:textId="747CFBE1" w:rsidR="00B37C9C" w:rsidRPr="00B37C9C" w:rsidRDefault="00B37C9C" w:rsidP="00BE362C">
      <w:pPr>
        <w:spacing w:after="200"/>
        <w:ind w:firstLine="709"/>
        <w:jc w:val="center"/>
        <w:rPr>
          <w:i/>
          <w:iCs/>
        </w:rPr>
      </w:pPr>
      <w:r w:rsidRPr="00B37C9C">
        <w:rPr>
          <w:i/>
          <w:iCs/>
        </w:rPr>
        <w:t>3</w:t>
      </w:r>
      <w:r w:rsidRPr="00B37C9C">
        <w:rPr>
          <w:i/>
          <w:iCs/>
        </w:rPr>
        <w:t>.</w:t>
      </w:r>
      <w:r w:rsidRPr="00B37C9C">
        <w:rPr>
          <w:i/>
          <w:iCs/>
        </w:rPr>
        <w:t xml:space="preserve"> </w:t>
      </w:r>
      <w:r w:rsidRPr="00B37C9C">
        <w:rPr>
          <w:i/>
          <w:iCs/>
        </w:rPr>
        <w:t xml:space="preserve">ábra: </w:t>
      </w:r>
      <w:r>
        <w:rPr>
          <w:i/>
          <w:iCs/>
        </w:rPr>
        <w:t>Próbálkozás egy kanyargós úttal egy négyzetrácsos pályán</w:t>
      </w:r>
    </w:p>
    <w:p w14:paraId="0200106D" w14:textId="6BDBE284" w:rsidR="00B37C9C" w:rsidRDefault="00B37C9C" w:rsidP="00B37C9C">
      <w:pPr>
        <w:ind w:firstLine="0"/>
      </w:pPr>
      <w:r>
        <w:tab/>
        <w:t>Megtehetnénk, hogy ezt a négyzethálót a bejárni kívánt útra vetítjük és a pontatlanságokat az út megtalálása után kisimíthatnánk, de szerintem fölösleges, tekintve, hogy ehhez lenne egy elegánsabb megoldás.</w:t>
      </w:r>
    </w:p>
    <w:p w14:paraId="0BA62CEA" w14:textId="0F350A3B" w:rsidR="00B37C9C" w:rsidRDefault="00B37C9C" w:rsidP="00B37C9C">
      <w:pPr>
        <w:ind w:firstLine="0"/>
      </w:pPr>
      <w:r>
        <w:t>Út szegmensek használata</w:t>
      </w:r>
    </w:p>
    <w:p w14:paraId="281EEE07" w14:textId="2976BFD3" w:rsidR="00B37C9C" w:rsidRPr="003101D0" w:rsidRDefault="00B37C9C" w:rsidP="00B37C9C">
      <w:pPr>
        <w:pStyle w:val="Cmsor3"/>
      </w:pPr>
      <w:r>
        <w:lastRenderedPageBreak/>
        <w:t>Utak, út szegmensek használata, mint állapot</w:t>
      </w:r>
    </w:p>
    <w:p w14:paraId="17182CDC" w14:textId="44BEE9FE" w:rsidR="00B37C9C" w:rsidRDefault="00B37C9C" w:rsidP="00B37C9C">
      <w:pPr>
        <w:ind w:firstLine="0"/>
      </w:pPr>
      <w:r>
        <w:t>Egy másik megoldás az lehetne</w:t>
      </w:r>
      <w:r w:rsidR="00BE362C">
        <w:t>,</w:t>
      </w:r>
      <w:r>
        <w:t xml:space="preserve"> hogy teljesen megkerüljük a négyzethálós megoldást, és a már elkészített utakat</w:t>
      </w:r>
      <w:r w:rsidR="00BE362C">
        <w:t xml:space="preserve"> és azok bizonyos pontjait vesszük állapotoknak. Persze ez feltételezi, hogy valaki utakat készít és illesztéseiket egy koordináta rendszerben jelöli, szóval ebből a szempontból körülményesebb.</w:t>
      </w:r>
    </w:p>
    <w:p w14:paraId="069087A0" w14:textId="68D3E600" w:rsidR="00BE362C" w:rsidRDefault="00BE362C" w:rsidP="00BE362C">
      <w:pPr>
        <w:ind w:firstLine="0"/>
        <w:jc w:val="center"/>
      </w:pPr>
      <w:r w:rsidRPr="007564D3">
        <w:rPr>
          <w:noProof/>
        </w:rPr>
        <w:drawing>
          <wp:inline distT="0" distB="0" distL="0" distR="0" wp14:anchorId="242B6D63" wp14:editId="09E9CBD8">
            <wp:extent cx="5052981" cy="3223260"/>
            <wp:effectExtent l="0" t="0" r="0" b="0"/>
            <wp:docPr id="1055183183" name="Kép 1" descr="A képen művészet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83183" name="Kép 1" descr="A képen művészet látható&#10;&#10;Előfordulhat, hogy az AI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0577" cy="32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D337" w14:textId="57FA8AEB" w:rsidR="00BE362C" w:rsidRDefault="00BE362C" w:rsidP="00BE362C">
      <w:pPr>
        <w:spacing w:after="200"/>
        <w:ind w:firstLine="0"/>
        <w:jc w:val="center"/>
        <w:rPr>
          <w:i/>
          <w:iCs/>
        </w:rPr>
      </w:pPr>
      <w:r>
        <w:rPr>
          <w:i/>
          <w:iCs/>
        </w:rPr>
        <w:t>4. ábra: Úthálózat felsőnézete, láthatóak az út szegmensek összeillesztései, melyekhez koordináta is tartozik</w:t>
      </w:r>
    </w:p>
    <w:p w14:paraId="512EC652" w14:textId="1EFDB90C" w:rsidR="00BE362C" w:rsidRDefault="00BE362C" w:rsidP="00BE362C">
      <w:pPr>
        <w:ind w:firstLine="0"/>
      </w:pPr>
      <w:r>
        <w:t>Az elv és az algoritmus eljárása ezzel a megoldással ugyanaz lenne:</w:t>
      </w:r>
    </w:p>
    <w:p w14:paraId="46F43CE6" w14:textId="6DF86A1C" w:rsidR="00BE362C" w:rsidRDefault="00BE362C" w:rsidP="00BE362C">
      <w:pPr>
        <w:ind w:left="708" w:firstLine="0"/>
        <w:rPr>
          <w:rFonts w:cs="Times New Roman"/>
        </w:rPr>
      </w:pPr>
      <w:r>
        <w:t xml:space="preserve">Kezdőpont </w:t>
      </w:r>
      <w:r>
        <w:rPr>
          <w:rFonts w:cs="Times New Roman"/>
        </w:rPr>
        <w:t>→</w:t>
      </w:r>
      <w:r>
        <w:t xml:space="preserve"> Következő legolcsóbb pont </w:t>
      </w:r>
      <w:r>
        <w:rPr>
          <w:rFonts w:cs="Times New Roman"/>
        </w:rPr>
        <w:t>→</w:t>
      </w:r>
      <w:r>
        <w:rPr>
          <w:rFonts w:cs="Times New Roman"/>
        </w:rPr>
        <w:t xml:space="preserve"> Azon pont szomszédos lehetőségei </w:t>
      </w:r>
      <w:r>
        <w:rPr>
          <w:rFonts w:cs="Times New Roman"/>
        </w:rPr>
        <w:t>→</w:t>
      </w:r>
      <w:r>
        <w:rPr>
          <w:rFonts w:cs="Times New Roman"/>
        </w:rPr>
        <w:t xml:space="preserve"> Legolcsóbb kiszámítása </w:t>
      </w:r>
      <w:r>
        <w:rPr>
          <w:rFonts w:cs="Times New Roman"/>
        </w:rPr>
        <w:t>→</w:t>
      </w:r>
      <w:r>
        <w:rPr>
          <w:rFonts w:cs="Times New Roman"/>
        </w:rPr>
        <w:t xml:space="preserve"> Ismétlés a célpontig</w:t>
      </w:r>
    </w:p>
    <w:p w14:paraId="79040399" w14:textId="5F78AB3F" w:rsidR="00BE362C" w:rsidRPr="00BE362C" w:rsidRDefault="00BE362C" w:rsidP="00BE362C">
      <w:pPr>
        <w:ind w:firstLine="0"/>
      </w:pPr>
      <w:r>
        <w:rPr>
          <w:rFonts w:cs="Times New Roman"/>
        </w:rPr>
        <w:t xml:space="preserve">A heurisztikus </w:t>
      </w:r>
      <w:r>
        <w:rPr>
          <w:rFonts w:cs="Times New Roman"/>
          <w:b/>
          <w:bCs/>
          <w:i/>
          <w:iCs/>
        </w:rPr>
        <w:t xml:space="preserve">h(n) </w:t>
      </w:r>
      <w:r>
        <w:rPr>
          <w:rFonts w:cs="Times New Roman"/>
        </w:rPr>
        <w:t>számítása a jelenlegi pont és a célpont légvonalbeli távolságát és a feltételes következő út hosszát venné figyelembe.</w:t>
      </w:r>
    </w:p>
    <w:p w14:paraId="147B59E7" w14:textId="77777777" w:rsidR="00570665" w:rsidRDefault="0011609F" w:rsidP="0053734B">
      <w:pPr>
        <w:pStyle w:val="Cmsor1"/>
      </w:pPr>
      <w:bookmarkStart w:id="6" w:name="_Toc98926927"/>
      <w:bookmarkStart w:id="7" w:name="_Toc99107197"/>
      <w:r>
        <w:t xml:space="preserve">Új </w:t>
      </w:r>
      <w:r w:rsidRPr="00771B5F">
        <w:t>fejezet</w:t>
      </w:r>
      <w:bookmarkEnd w:id="6"/>
      <w:bookmarkEnd w:id="7"/>
    </w:p>
    <w:p w14:paraId="5B34A5A5" w14:textId="77777777" w:rsidR="004A2289" w:rsidRPr="004A2289" w:rsidRDefault="0011609F" w:rsidP="004A2289">
      <w:pPr>
        <w:pStyle w:val="Cmsor2"/>
      </w:pPr>
      <w:bookmarkStart w:id="8" w:name="_Toc98926928"/>
      <w:bookmarkStart w:id="9" w:name="_Toc99107198"/>
      <w:r>
        <w:t>Új a</w:t>
      </w:r>
      <w:r w:rsidR="007335A8">
        <w:t>l</w:t>
      </w:r>
      <w:r w:rsidR="004A2289">
        <w:t>fejezet</w:t>
      </w:r>
      <w:bookmarkEnd w:id="8"/>
      <w:bookmarkEnd w:id="9"/>
    </w:p>
    <w:p w14:paraId="0DC383A9" w14:textId="77777777" w:rsidR="00F37487" w:rsidRDefault="00F37487" w:rsidP="00037D0C">
      <w:pPr>
        <w:pStyle w:val="Firstparagraph"/>
      </w:pPr>
      <w:r>
        <w:t xml:space="preserve">Az irodalomjegyzék szó Title stílusú. A jegyzék automatikusan generált. Az irodalomjegyzék hivatkozások a szövegben szögletes zárójelben számokkal megadva </w:t>
      </w:r>
      <w:r>
        <w:lastRenderedPageBreak/>
        <w:t>kerülnek elhelyezésre. Az irodalomjegyzék sorrendjét a szövegbeli említés határozza meg.</w:t>
      </w:r>
    </w:p>
    <w:p w14:paraId="209EA045" w14:textId="77777777" w:rsidR="00F37487" w:rsidRDefault="00F37487" w:rsidP="00F37487">
      <w:pPr>
        <w:spacing w:after="153"/>
        <w:ind w:firstLine="541"/>
      </w:pPr>
      <w:r>
        <w:t>Az internetcímeket aláhúzás nélkül kell. Internetcímek esetén a weblap utolsó felkeresésének dátumát a</w:t>
      </w:r>
      <w:r w:rsidR="00690423">
        <w:t>z</w:t>
      </w:r>
      <w:r>
        <w:t xml:space="preserve"> url-t követően zárójelben meg kell adni. </w:t>
      </w:r>
    </w:p>
    <w:p w14:paraId="0077418D" w14:textId="77777777" w:rsidR="002B1A2A" w:rsidRDefault="002B1A2A" w:rsidP="00F37487">
      <w:pPr>
        <w:spacing w:after="153"/>
        <w:ind w:firstLine="541"/>
      </w:pPr>
      <w:r>
        <w:t>A</w:t>
      </w:r>
      <w:r w:rsidR="00690423">
        <w:t>z</w:t>
      </w:r>
      <w:r>
        <w:t xml:space="preserve"> egyenletek sorszámozása az egyenlet alatt, jobbra igazítva</w:t>
      </w:r>
      <w:r w:rsidR="00C51804">
        <w:t xml:space="preserve">, a minta szerint </w:t>
      </w:r>
      <w:r w:rsidR="00C51804">
        <w:fldChar w:fldCharType="begin"/>
      </w:r>
      <w:r w:rsidR="00C51804">
        <w:instrText xml:space="preserve"> REF _Ref97893656 \h </w:instrText>
      </w:r>
      <w:r w:rsidR="00C51804">
        <w:fldChar w:fldCharType="separate"/>
      </w:r>
      <w:r w:rsidR="00320651">
        <w:t>(</w:t>
      </w:r>
      <w:r w:rsidR="00320651">
        <w:rPr>
          <w:noProof/>
        </w:rPr>
        <w:t>1</w:t>
      </w:r>
      <w:r w:rsidR="00320651">
        <w:t>)</w:t>
      </w:r>
      <w:r w:rsidR="00C51804">
        <w:fldChar w:fldCharType="end"/>
      </w:r>
      <w:r w:rsidR="00C51804">
        <w:t>.</w:t>
      </w:r>
    </w:p>
    <w:p w14:paraId="7A1A6076" w14:textId="77777777" w:rsidR="002B1A2A" w:rsidRDefault="00344A0B" w:rsidP="002B1A2A">
      <w:pPr>
        <w:pStyle w:val="Kpalrs"/>
        <w:keepNext/>
      </w:pPr>
      <w: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60F38F72" w14:textId="77777777" w:rsidR="00FF14E7" w:rsidRDefault="002B1A2A" w:rsidP="002B1A2A">
      <w:pPr>
        <w:pStyle w:val="Kpalrs"/>
        <w:jc w:val="right"/>
      </w:pPr>
      <w:bookmarkStart w:id="10" w:name="_Ref97893680"/>
      <w:bookmarkStart w:id="11" w:name="_Ref97893656"/>
      <w:r>
        <w:t>(</w:t>
      </w:r>
      <w:r w:rsidR="00320651">
        <w:fldChar w:fldCharType="begin"/>
      </w:r>
      <w:r w:rsidR="00320651">
        <w:instrText xml:space="preserve"> SEQ egyenlet \* ARABIC </w:instrText>
      </w:r>
      <w:r w:rsidR="00320651">
        <w:fldChar w:fldCharType="separate"/>
      </w:r>
      <w:r w:rsidR="00320651">
        <w:rPr>
          <w:noProof/>
        </w:rPr>
        <w:t>1</w:t>
      </w:r>
      <w:r w:rsidR="00320651">
        <w:rPr>
          <w:noProof/>
        </w:rPr>
        <w:fldChar w:fldCharType="end"/>
      </w:r>
      <w:bookmarkEnd w:id="10"/>
      <w:r>
        <w:t>)</w:t>
      </w:r>
      <w:bookmarkEnd w:id="11"/>
    </w:p>
    <w:p w14:paraId="7AD2E21A" w14:textId="77777777" w:rsidR="00570665" w:rsidRDefault="00B64A04" w:rsidP="00B64A04">
      <w:pPr>
        <w:pStyle w:val="Cmsor1"/>
      </w:pPr>
      <w:bookmarkStart w:id="12" w:name="_Toc99107199"/>
      <w:r>
        <w:t>Instrukciók</w:t>
      </w:r>
      <w:bookmarkEnd w:id="12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aszerbekezds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285FE57B" w:rsidR="005C1FA9" w:rsidRPr="00B64A04" w:rsidRDefault="005C1FA9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</w:t>
      </w:r>
      <w:r w:rsidR="00656DC4">
        <w:rPr>
          <w:rFonts w:cs="Times New Roman"/>
          <w:szCs w:val="24"/>
        </w:rPr>
        <w:t>Prof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aszerbekezds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9823AA">
          <w:headerReference w:type="default" r:id="rId17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391BB80" w14:textId="77777777" w:rsidR="009944F1" w:rsidRPr="00674F6E" w:rsidRDefault="0050128E" w:rsidP="00771B5F">
      <w:pPr>
        <w:pStyle w:val="Cmsor1-szmozatlan"/>
      </w:pPr>
      <w:bookmarkStart w:id="13" w:name="_Toc99107200"/>
      <w:r w:rsidRPr="00674F6E">
        <w:lastRenderedPageBreak/>
        <w:t>Irodalomjegyzék</w:t>
      </w:r>
      <w:bookmarkEnd w:id="13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9944F1" w14:paraId="5D4B94C0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48D3013B" w14:textId="77777777" w:rsidR="009944F1" w:rsidRDefault="009944F1" w:rsidP="00690423">
            <w:pPr>
              <w:pStyle w:val="Irodalomjegyzk"/>
              <w:rPr>
                <w:noProof/>
                <w:szCs w:val="24"/>
                <w:lang w:val="en-GB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61E30534" w14:textId="77777777" w:rsidR="009944F1" w:rsidRDefault="009944F1" w:rsidP="0069042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T. De Smedt and W. Daelemans, “Pattern for python.,” </w:t>
            </w:r>
            <w:r>
              <w:rPr>
                <w:i/>
                <w:iCs/>
                <w:noProof/>
                <w:lang w:val="en-GB"/>
              </w:rPr>
              <w:t xml:space="preserve">The Journal of Machine Learning Research, </w:t>
            </w:r>
            <w:r>
              <w:rPr>
                <w:noProof/>
                <w:lang w:val="en-GB"/>
              </w:rPr>
              <w:t xml:space="preserve">vol. 13, no. 1, pp. 2063-2067, 2012. </w:t>
            </w:r>
          </w:p>
        </w:tc>
      </w:tr>
      <w:tr w:rsidR="009944F1" w14:paraId="3F2B5433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37966311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1F634A6F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>„Záróvizsga információk,” [Online]. Available: https://mik.uni-pannon.hu/index.php/hu/oktatas/zarovizsga.html. [Hozzáférés dátuma: 04 03 2022].</w:t>
            </w:r>
          </w:p>
        </w:tc>
      </w:tr>
      <w:tr w:rsidR="009944F1" w14:paraId="518F3774" w14:textId="77777777">
        <w:trPr>
          <w:divId w:val="1268612199"/>
          <w:tblCellSpacing w:w="15" w:type="dxa"/>
        </w:trPr>
        <w:tc>
          <w:tcPr>
            <w:tcW w:w="50" w:type="pct"/>
            <w:hideMark/>
          </w:tcPr>
          <w:p w14:paraId="7C49F420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C277A65" w14:textId="77777777" w:rsidR="009944F1" w:rsidRDefault="009944F1" w:rsidP="00690423">
            <w:pPr>
              <w:pStyle w:val="Irodalomjegyzk"/>
              <w:rPr>
                <w:noProof/>
              </w:rPr>
            </w:pPr>
            <w:r>
              <w:rPr>
                <w:noProof/>
              </w:rPr>
              <w:t xml:space="preserve">D. J. Wetherall és A. S. Tanenbaum, Computer networks, Pearson Education, 2013. </w:t>
            </w:r>
          </w:p>
        </w:tc>
      </w:tr>
    </w:tbl>
    <w:p w14:paraId="7E4F30E8" w14:textId="77777777" w:rsidR="009944F1" w:rsidRDefault="009944F1">
      <w:pPr>
        <w:divId w:val="1268612199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4" w:name="_Ref89376640"/>
      <w:bookmarkStart w:id="15" w:name="_Toc99107201"/>
      <w:r w:rsidR="002F016A" w:rsidRPr="00FA1347">
        <w:t>Mellékletek</w:t>
      </w:r>
      <w:bookmarkEnd w:id="14"/>
      <w:bookmarkEnd w:id="15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+chatbot</w:t>
      </w:r>
    </w:p>
    <w:p w14:paraId="586173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backen.bat</w:t>
      </w:r>
    </w:p>
    <w:p w14:paraId="2D9D542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backend.py</w:t>
      </w:r>
    </w:p>
    <w:p w14:paraId="07B2619E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files.doc</w:t>
      </w:r>
    </w:p>
    <w:p w14:paraId="6157B12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fixedlinks.json</w:t>
      </w:r>
    </w:p>
    <w:p w14:paraId="7C332AC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ipcheck.py</w:t>
      </w:r>
    </w:p>
    <w:p w14:paraId="51FE2FA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linkek.json</w:t>
      </w:r>
    </w:p>
    <w:p w14:paraId="1F76D53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linkfix.py</w:t>
      </w:r>
    </w:p>
    <w:p w14:paraId="2CDF482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log.txt</w:t>
      </w:r>
    </w:p>
    <w:p w14:paraId="0CDF9C1F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sqlwriter.py</w:t>
      </w:r>
    </w:p>
    <w:p w14:paraId="7974FB3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textprocessor.py</w:t>
      </w:r>
    </w:p>
    <w:p w14:paraId="17D688C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1C49463B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+---backend</w:t>
      </w:r>
    </w:p>
    <w:p w14:paraId="4218116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pyvenv.cfg</w:t>
      </w:r>
    </w:p>
    <w:p w14:paraId="3060CA07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+---lara</w:t>
      </w:r>
    </w:p>
    <w:p w14:paraId="0C33431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entities.py</w:t>
      </w:r>
    </w:p>
    <w:p w14:paraId="25A09275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nlp.py</w:t>
      </w:r>
    </w:p>
    <w:p w14:paraId="1C1F5D9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parser.py</w:t>
      </w:r>
    </w:p>
    <w:p w14:paraId="7A55F71D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stemmer.py</w:t>
      </w:r>
    </w:p>
    <w:p w14:paraId="4EF61982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+---static</w:t>
      </w:r>
    </w:p>
    <w:p w14:paraId="523D6160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+---css</w:t>
      </w:r>
    </w:p>
    <w:p w14:paraId="17CD6ED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chat.css</w:t>
      </w:r>
    </w:p>
    <w:p w14:paraId="3F2265E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|       </w:t>
      </w:r>
    </w:p>
    <w:p w14:paraId="25AC3E6A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\---js</w:t>
      </w:r>
    </w:p>
    <w:p w14:paraId="5BE326C6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chat.js</w:t>
      </w:r>
    </w:p>
    <w:p w14:paraId="34535199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7B6E21FC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+---templates</w:t>
      </w:r>
    </w:p>
    <w:p w14:paraId="4B1AC4B8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index.html</w:t>
      </w:r>
    </w:p>
    <w:p w14:paraId="5CF9B091" w14:textId="77777777" w:rsidR="0082775C" w:rsidRDefault="0082775C" w:rsidP="0082775C">
      <w:pPr>
        <w:pStyle w:val="Csakszve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</w:t>
      </w:r>
    </w:p>
    <w:p w14:paraId="71F78FD4" w14:textId="36D4089B" w:rsidR="0082775C" w:rsidRDefault="0082775C" w:rsidP="0082775C">
      <w:pPr>
        <w:rPr>
          <w:rFonts w:cs="Times New Roman"/>
        </w:rPr>
      </w:pPr>
      <w:r>
        <w:t>[</w:t>
      </w:r>
      <w:r w:rsidR="00367AFA">
        <w:t xml:space="preserve">PÉLDA!!! </w:t>
      </w:r>
      <w:r>
        <w:t>Megjegyzés: A Python csomagkezelője által telepített fájlok, illetve a különböző cache fájlok a fenti listából kimaradtak, mivel ezekkel indokolatlanul és aránytalanul hosszú lenne a fenti felsorolás. A beadott fájlok között azonban a teljesség kedvéért szerepelnek ezek a fájlok is.]</w:t>
      </w:r>
    </w:p>
    <w:p w14:paraId="41559A19" w14:textId="77777777" w:rsidR="0082775C" w:rsidRPr="0082775C" w:rsidRDefault="0082775C" w:rsidP="0082775C"/>
    <w:p w14:paraId="0C058215" w14:textId="77777777" w:rsidR="00B36958" w:rsidRPr="006E4100" w:rsidRDefault="00B36958" w:rsidP="00771B5F">
      <w:pPr>
        <w:pStyle w:val="Cmsor1-szmozatlan"/>
      </w:pPr>
      <w:bookmarkStart w:id="16" w:name="_Toc99107202"/>
      <w:r w:rsidRPr="006E4100">
        <w:lastRenderedPageBreak/>
        <w:t>Ábrajegyzék</w:t>
      </w:r>
      <w:bookmarkEnd w:id="16"/>
    </w:p>
    <w:p w14:paraId="4A5C20AB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iperhivatkozs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7" w:name="_Toc99107203"/>
      <w:r>
        <w:lastRenderedPageBreak/>
        <w:t>Táblázatjegyzék</w:t>
      </w:r>
      <w:bookmarkEnd w:id="17"/>
    </w:p>
    <w:p w14:paraId="111C67D5" w14:textId="77777777" w:rsidR="00592D5F" w:rsidRDefault="00B36958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iperhivatkozs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8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1C57" w14:textId="77777777" w:rsidR="00DC6DBA" w:rsidRDefault="00DC6DBA" w:rsidP="003101D0">
      <w:pPr>
        <w:spacing w:line="240" w:lineRule="auto"/>
      </w:pPr>
      <w:r>
        <w:separator/>
      </w:r>
    </w:p>
  </w:endnote>
  <w:endnote w:type="continuationSeparator" w:id="0">
    <w:p w14:paraId="03A44BD0" w14:textId="77777777" w:rsidR="00DC6DBA" w:rsidRDefault="00DC6DBA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E564F" w14:textId="77777777" w:rsidR="00034CA0" w:rsidRDefault="00034CA0" w:rsidP="00FD106F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88AD9" w14:textId="77777777" w:rsidR="00DC6DBA" w:rsidRDefault="00DC6DBA" w:rsidP="003101D0">
      <w:pPr>
        <w:spacing w:line="240" w:lineRule="auto"/>
      </w:pPr>
      <w:r>
        <w:separator/>
      </w:r>
    </w:p>
  </w:footnote>
  <w:footnote w:type="continuationSeparator" w:id="0">
    <w:p w14:paraId="7BD999B4" w14:textId="77777777" w:rsidR="00DC6DBA" w:rsidRDefault="00DC6DBA" w:rsidP="003101D0">
      <w:pPr>
        <w:spacing w:line="240" w:lineRule="auto"/>
      </w:pPr>
      <w:r>
        <w:continuationSeparator/>
      </w:r>
    </w:p>
  </w:footnote>
  <w:footnote w:id="1">
    <w:p w14:paraId="455A5417" w14:textId="71E1279A" w:rsidR="00CF5531" w:rsidRPr="00F64AF0" w:rsidRDefault="00CF5531">
      <w:pPr>
        <w:pStyle w:val="Lbjegyzetszveg"/>
        <w:rPr>
          <w:color w:val="FF0000"/>
        </w:rPr>
      </w:pPr>
      <w:r w:rsidRPr="00F64AF0">
        <w:rPr>
          <w:rStyle w:val="Lbjegyzet-hivatkozs"/>
          <w:color w:val="FF0000"/>
        </w:rPr>
        <w:footnoteRef/>
      </w:r>
      <w:r w:rsidRPr="00F64AF0">
        <w:rPr>
          <w:color w:val="FF0000"/>
        </w:rPr>
        <w:t xml:space="preserve"> </w:t>
      </w:r>
      <w:r w:rsidR="00C86346" w:rsidRPr="00F64AF0">
        <w:rPr>
          <w:color w:val="FF0000"/>
        </w:rPr>
        <w:t>A megfelelő rész aláhúzandó.</w:t>
      </w:r>
      <w:r w:rsidR="00F64AF0">
        <w:t xml:space="preserve"> </w:t>
      </w:r>
      <w:r w:rsidR="00F64AF0" w:rsidRPr="00F64AF0">
        <w:rPr>
          <w:color w:val="FF0000"/>
        </w:rPr>
        <w:t xml:space="preserve">Amennyiben a válasza NEM, akkor a következő bekezdést és </w:t>
      </w:r>
      <w:r w:rsidR="00855DEE">
        <w:rPr>
          <w:color w:val="FF0000"/>
        </w:rPr>
        <w:t>t</w:t>
      </w:r>
      <w:r w:rsidR="00F64AF0" w:rsidRPr="00F64AF0">
        <w:rPr>
          <w:color w:val="FF0000"/>
        </w:rPr>
        <w:t xml:space="preserve">áblázatot törölje a dolgozatból.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A2A8E" w14:textId="77777777" w:rsidR="00034CA0" w:rsidRPr="004F5C1D" w:rsidRDefault="00034CA0" w:rsidP="004F5C1D">
    <w:pPr>
      <w:pStyle w:val="lfej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E0342" w14:textId="77777777" w:rsidR="00842554" w:rsidRDefault="00842554" w:rsidP="008E3A41">
    <w:pPr>
      <w:pStyle w:val="lfej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A4388" w14:textId="428AC674" w:rsidR="0061744A" w:rsidRDefault="0061744A" w:rsidP="00E20868">
    <w:pPr>
      <w:pStyle w:val="lfej"/>
      <w:pBdr>
        <w:bottom w:val="single" w:sz="6" w:space="1" w:color="auto"/>
      </w:pBdr>
      <w:spacing w:line="360" w:lineRule="auto"/>
      <w:ind w:firstLine="0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="00B37C9C">
      <w:rPr>
        <w:rFonts w:cs="Times New Roman"/>
        <w:szCs w:val="24"/>
      </w:rPr>
      <w:fldChar w:fldCharType="separate"/>
    </w:r>
    <w:r w:rsidR="00F53E47">
      <w:rPr>
        <w:rFonts w:cs="Times New Roman"/>
        <w:noProof/>
        <w:szCs w:val="24"/>
      </w:rPr>
      <w:t>Instrukciók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 w:rsidP="00E20868">
    <w:pPr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63C"/>
    <w:multiLevelType w:val="hybridMultilevel"/>
    <w:tmpl w:val="5BCC30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5F04"/>
    <w:multiLevelType w:val="hybridMultilevel"/>
    <w:tmpl w:val="333E2614"/>
    <w:lvl w:ilvl="0" w:tplc="E894FB4C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175EF8"/>
    <w:multiLevelType w:val="hybridMultilevel"/>
    <w:tmpl w:val="87705180"/>
    <w:lvl w:ilvl="0" w:tplc="56544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AA23A37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5" w15:restartNumberingAfterBreak="0">
    <w:nsid w:val="33BE3000"/>
    <w:multiLevelType w:val="hybridMultilevel"/>
    <w:tmpl w:val="D87A5400"/>
    <w:lvl w:ilvl="0" w:tplc="56AEAC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A491437"/>
    <w:multiLevelType w:val="hybridMultilevel"/>
    <w:tmpl w:val="4F8AE65C"/>
    <w:lvl w:ilvl="0" w:tplc="EA009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7F5EA1"/>
    <w:multiLevelType w:val="multilevel"/>
    <w:tmpl w:val="2EDAB59E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8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5" w:hanging="1800"/>
      </w:pPr>
      <w:rPr>
        <w:rFonts w:hint="default"/>
      </w:rPr>
    </w:lvl>
  </w:abstractNum>
  <w:abstractNum w:abstractNumId="9" w15:restartNumberingAfterBreak="0">
    <w:nsid w:val="513178CE"/>
    <w:multiLevelType w:val="hybridMultilevel"/>
    <w:tmpl w:val="AC40A064"/>
    <w:lvl w:ilvl="0" w:tplc="3A5425F6">
      <w:start w:val="1"/>
      <w:numFmt w:val="bullet"/>
      <w:pStyle w:val="Listaszerbekezds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1CB723B"/>
    <w:multiLevelType w:val="multilevel"/>
    <w:tmpl w:val="36B4F7D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Cmsor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2C5399"/>
    <w:multiLevelType w:val="hybridMultilevel"/>
    <w:tmpl w:val="EB8E3F0E"/>
    <w:lvl w:ilvl="0" w:tplc="354898D6">
      <w:start w:val="1"/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15" w15:restartNumberingAfterBreak="0">
    <w:nsid w:val="7A0154B5"/>
    <w:multiLevelType w:val="hybridMultilevel"/>
    <w:tmpl w:val="1DD0F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46288006">
    <w:abstractNumId w:val="11"/>
  </w:num>
  <w:num w:numId="2" w16cid:durableId="1919823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35353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1863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132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75939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31513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06971787">
    <w:abstractNumId w:val="16"/>
  </w:num>
  <w:num w:numId="9" w16cid:durableId="19645386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87404">
    <w:abstractNumId w:val="1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9786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0874771">
    <w:abstractNumId w:val="12"/>
  </w:num>
  <w:num w:numId="13" w16cid:durableId="1303463559">
    <w:abstractNumId w:val="10"/>
  </w:num>
  <w:num w:numId="14" w16cid:durableId="2109886121">
    <w:abstractNumId w:val="14"/>
  </w:num>
  <w:num w:numId="15" w16cid:durableId="1225214267">
    <w:abstractNumId w:val="9"/>
  </w:num>
  <w:num w:numId="16" w16cid:durableId="456216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5528978">
    <w:abstractNumId w:val="6"/>
  </w:num>
  <w:num w:numId="18" w16cid:durableId="1802652368">
    <w:abstractNumId w:val="17"/>
  </w:num>
  <w:num w:numId="19" w16cid:durableId="308680502">
    <w:abstractNumId w:val="3"/>
  </w:num>
  <w:num w:numId="20" w16cid:durableId="859126524">
    <w:abstractNumId w:val="15"/>
  </w:num>
  <w:num w:numId="21" w16cid:durableId="591815564">
    <w:abstractNumId w:val="2"/>
  </w:num>
  <w:num w:numId="22" w16cid:durableId="1558971209">
    <w:abstractNumId w:val="5"/>
  </w:num>
  <w:num w:numId="23" w16cid:durableId="1751078321">
    <w:abstractNumId w:val="0"/>
  </w:num>
  <w:num w:numId="24" w16cid:durableId="492647079">
    <w:abstractNumId w:val="1"/>
  </w:num>
  <w:num w:numId="25" w16cid:durableId="2104719124">
    <w:abstractNumId w:val="13"/>
  </w:num>
  <w:num w:numId="26" w16cid:durableId="1128549840">
    <w:abstractNumId w:val="7"/>
  </w:num>
  <w:num w:numId="27" w16cid:durableId="1398556181">
    <w:abstractNumId w:val="8"/>
  </w:num>
  <w:num w:numId="28" w16cid:durableId="894127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7E45"/>
    <w:rsid w:val="00010065"/>
    <w:rsid w:val="000130CF"/>
    <w:rsid w:val="00015BCB"/>
    <w:rsid w:val="00020427"/>
    <w:rsid w:val="0002401E"/>
    <w:rsid w:val="000240C3"/>
    <w:rsid w:val="000325C8"/>
    <w:rsid w:val="00034CA0"/>
    <w:rsid w:val="00037D0C"/>
    <w:rsid w:val="00040044"/>
    <w:rsid w:val="000400E3"/>
    <w:rsid w:val="00042B01"/>
    <w:rsid w:val="00047387"/>
    <w:rsid w:val="0006785B"/>
    <w:rsid w:val="00067B87"/>
    <w:rsid w:val="00070A85"/>
    <w:rsid w:val="00071C72"/>
    <w:rsid w:val="000836AC"/>
    <w:rsid w:val="00087915"/>
    <w:rsid w:val="00087FF8"/>
    <w:rsid w:val="00095C47"/>
    <w:rsid w:val="000A36CC"/>
    <w:rsid w:val="000A735E"/>
    <w:rsid w:val="000A798C"/>
    <w:rsid w:val="000B016E"/>
    <w:rsid w:val="000B3866"/>
    <w:rsid w:val="000B570C"/>
    <w:rsid w:val="000B5823"/>
    <w:rsid w:val="000B723C"/>
    <w:rsid w:val="000B7B9F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54D3"/>
    <w:rsid w:val="0011609F"/>
    <w:rsid w:val="00124731"/>
    <w:rsid w:val="00130D03"/>
    <w:rsid w:val="0014313F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94C9D"/>
    <w:rsid w:val="001A611A"/>
    <w:rsid w:val="001A7988"/>
    <w:rsid w:val="001B5117"/>
    <w:rsid w:val="001C0AA4"/>
    <w:rsid w:val="001C26D6"/>
    <w:rsid w:val="001C49DA"/>
    <w:rsid w:val="001D07DD"/>
    <w:rsid w:val="001D4024"/>
    <w:rsid w:val="001D79DC"/>
    <w:rsid w:val="001E1CEF"/>
    <w:rsid w:val="001E7A59"/>
    <w:rsid w:val="001F1695"/>
    <w:rsid w:val="001F4070"/>
    <w:rsid w:val="001F414E"/>
    <w:rsid w:val="00202FE2"/>
    <w:rsid w:val="00210FED"/>
    <w:rsid w:val="00214887"/>
    <w:rsid w:val="002200AE"/>
    <w:rsid w:val="002207FB"/>
    <w:rsid w:val="00222D0E"/>
    <w:rsid w:val="002273BF"/>
    <w:rsid w:val="00237FAA"/>
    <w:rsid w:val="002400BB"/>
    <w:rsid w:val="00247D65"/>
    <w:rsid w:val="00250DAD"/>
    <w:rsid w:val="00252700"/>
    <w:rsid w:val="00252F4F"/>
    <w:rsid w:val="00253447"/>
    <w:rsid w:val="00265486"/>
    <w:rsid w:val="002671D5"/>
    <w:rsid w:val="0027218C"/>
    <w:rsid w:val="002773E2"/>
    <w:rsid w:val="00282ACF"/>
    <w:rsid w:val="002844C3"/>
    <w:rsid w:val="002905E4"/>
    <w:rsid w:val="00291A15"/>
    <w:rsid w:val="002A369F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55486"/>
    <w:rsid w:val="003601AC"/>
    <w:rsid w:val="00360BD6"/>
    <w:rsid w:val="00361633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5857"/>
    <w:rsid w:val="00397125"/>
    <w:rsid w:val="003A47C7"/>
    <w:rsid w:val="003A5EC2"/>
    <w:rsid w:val="003B5C87"/>
    <w:rsid w:val="003B71D8"/>
    <w:rsid w:val="003B7FA8"/>
    <w:rsid w:val="003C269A"/>
    <w:rsid w:val="003C544B"/>
    <w:rsid w:val="003C6342"/>
    <w:rsid w:val="003D3289"/>
    <w:rsid w:val="003E2EEF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7C1F"/>
    <w:rsid w:val="00467F90"/>
    <w:rsid w:val="0048745E"/>
    <w:rsid w:val="004903EF"/>
    <w:rsid w:val="004955A1"/>
    <w:rsid w:val="00496501"/>
    <w:rsid w:val="004A1FA9"/>
    <w:rsid w:val="004A2289"/>
    <w:rsid w:val="004A3624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CE1"/>
    <w:rsid w:val="004F25C3"/>
    <w:rsid w:val="004F5C1D"/>
    <w:rsid w:val="004F5F4D"/>
    <w:rsid w:val="004F6B12"/>
    <w:rsid w:val="0050128E"/>
    <w:rsid w:val="00511E3A"/>
    <w:rsid w:val="005207E5"/>
    <w:rsid w:val="00524338"/>
    <w:rsid w:val="005246A6"/>
    <w:rsid w:val="00527543"/>
    <w:rsid w:val="0053734B"/>
    <w:rsid w:val="00550331"/>
    <w:rsid w:val="00550882"/>
    <w:rsid w:val="00550A2D"/>
    <w:rsid w:val="00553A07"/>
    <w:rsid w:val="00561F74"/>
    <w:rsid w:val="00562170"/>
    <w:rsid w:val="005629CE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B2AF8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3001"/>
    <w:rsid w:val="006050C2"/>
    <w:rsid w:val="0060637E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5654"/>
    <w:rsid w:val="0065611E"/>
    <w:rsid w:val="00656DC4"/>
    <w:rsid w:val="00666D1F"/>
    <w:rsid w:val="00673F75"/>
    <w:rsid w:val="00674F6E"/>
    <w:rsid w:val="006751E1"/>
    <w:rsid w:val="00675AB8"/>
    <w:rsid w:val="00687DF0"/>
    <w:rsid w:val="00690423"/>
    <w:rsid w:val="00696BE4"/>
    <w:rsid w:val="006A5863"/>
    <w:rsid w:val="006B3EC9"/>
    <w:rsid w:val="006C7AE9"/>
    <w:rsid w:val="006D050F"/>
    <w:rsid w:val="006D08A0"/>
    <w:rsid w:val="006D484D"/>
    <w:rsid w:val="006D68A0"/>
    <w:rsid w:val="006E17E0"/>
    <w:rsid w:val="006E4100"/>
    <w:rsid w:val="006F2BAB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66D15"/>
    <w:rsid w:val="00771B5F"/>
    <w:rsid w:val="00783019"/>
    <w:rsid w:val="0078604B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E7C40"/>
    <w:rsid w:val="007F7534"/>
    <w:rsid w:val="008021BA"/>
    <w:rsid w:val="008058B6"/>
    <w:rsid w:val="00807CF0"/>
    <w:rsid w:val="00811ADF"/>
    <w:rsid w:val="0082090D"/>
    <w:rsid w:val="00824FEF"/>
    <w:rsid w:val="0082775C"/>
    <w:rsid w:val="0083004D"/>
    <w:rsid w:val="00837A23"/>
    <w:rsid w:val="00842554"/>
    <w:rsid w:val="00844EBF"/>
    <w:rsid w:val="00845F19"/>
    <w:rsid w:val="00846A29"/>
    <w:rsid w:val="00847FF4"/>
    <w:rsid w:val="0085127A"/>
    <w:rsid w:val="00851FD5"/>
    <w:rsid w:val="00854825"/>
    <w:rsid w:val="008554DC"/>
    <w:rsid w:val="00855A43"/>
    <w:rsid w:val="00855DEE"/>
    <w:rsid w:val="00856A01"/>
    <w:rsid w:val="0086173E"/>
    <w:rsid w:val="00862195"/>
    <w:rsid w:val="008639CE"/>
    <w:rsid w:val="00876A5B"/>
    <w:rsid w:val="00877E34"/>
    <w:rsid w:val="008805BD"/>
    <w:rsid w:val="008808AD"/>
    <w:rsid w:val="00883C24"/>
    <w:rsid w:val="00892413"/>
    <w:rsid w:val="00895B09"/>
    <w:rsid w:val="008A7020"/>
    <w:rsid w:val="008B2567"/>
    <w:rsid w:val="008B78D3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F025B"/>
    <w:rsid w:val="009F084A"/>
    <w:rsid w:val="009F2398"/>
    <w:rsid w:val="009F3C5B"/>
    <w:rsid w:val="009F4BA3"/>
    <w:rsid w:val="00A02AD6"/>
    <w:rsid w:val="00A02FEA"/>
    <w:rsid w:val="00A0731D"/>
    <w:rsid w:val="00A12C5E"/>
    <w:rsid w:val="00A15BBD"/>
    <w:rsid w:val="00A15CAA"/>
    <w:rsid w:val="00A20A67"/>
    <w:rsid w:val="00A239CA"/>
    <w:rsid w:val="00A3234C"/>
    <w:rsid w:val="00A3331D"/>
    <w:rsid w:val="00A47A51"/>
    <w:rsid w:val="00A52B3F"/>
    <w:rsid w:val="00A552A4"/>
    <w:rsid w:val="00A70D45"/>
    <w:rsid w:val="00A73F8D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D5759"/>
    <w:rsid w:val="00AD7707"/>
    <w:rsid w:val="00AE14AD"/>
    <w:rsid w:val="00AF32E9"/>
    <w:rsid w:val="00AF3B2F"/>
    <w:rsid w:val="00B04A67"/>
    <w:rsid w:val="00B06638"/>
    <w:rsid w:val="00B1348F"/>
    <w:rsid w:val="00B1501F"/>
    <w:rsid w:val="00B26C88"/>
    <w:rsid w:val="00B272F6"/>
    <w:rsid w:val="00B3287F"/>
    <w:rsid w:val="00B35A4D"/>
    <w:rsid w:val="00B36958"/>
    <w:rsid w:val="00B37C9C"/>
    <w:rsid w:val="00B429E8"/>
    <w:rsid w:val="00B45CAE"/>
    <w:rsid w:val="00B472A7"/>
    <w:rsid w:val="00B52FFD"/>
    <w:rsid w:val="00B54CEC"/>
    <w:rsid w:val="00B57DEF"/>
    <w:rsid w:val="00B64A04"/>
    <w:rsid w:val="00B64CCC"/>
    <w:rsid w:val="00B65105"/>
    <w:rsid w:val="00B66B8E"/>
    <w:rsid w:val="00B67836"/>
    <w:rsid w:val="00B7768F"/>
    <w:rsid w:val="00B83600"/>
    <w:rsid w:val="00B83979"/>
    <w:rsid w:val="00B83DDE"/>
    <w:rsid w:val="00B84CB4"/>
    <w:rsid w:val="00B85814"/>
    <w:rsid w:val="00B86C1A"/>
    <w:rsid w:val="00B91755"/>
    <w:rsid w:val="00B9281E"/>
    <w:rsid w:val="00B93FC8"/>
    <w:rsid w:val="00BA4DFB"/>
    <w:rsid w:val="00BA7D91"/>
    <w:rsid w:val="00BB5F68"/>
    <w:rsid w:val="00BC27AE"/>
    <w:rsid w:val="00BC7E19"/>
    <w:rsid w:val="00BD14AC"/>
    <w:rsid w:val="00BE362C"/>
    <w:rsid w:val="00BE5F9D"/>
    <w:rsid w:val="00BE765A"/>
    <w:rsid w:val="00BF459C"/>
    <w:rsid w:val="00C023DC"/>
    <w:rsid w:val="00C02DEA"/>
    <w:rsid w:val="00C02E02"/>
    <w:rsid w:val="00C118EE"/>
    <w:rsid w:val="00C23A3D"/>
    <w:rsid w:val="00C44D58"/>
    <w:rsid w:val="00C51804"/>
    <w:rsid w:val="00C57EDF"/>
    <w:rsid w:val="00C741A3"/>
    <w:rsid w:val="00C77E82"/>
    <w:rsid w:val="00C77F55"/>
    <w:rsid w:val="00C84D01"/>
    <w:rsid w:val="00C86346"/>
    <w:rsid w:val="00C8677E"/>
    <w:rsid w:val="00C94D9B"/>
    <w:rsid w:val="00CA3046"/>
    <w:rsid w:val="00CA5F8B"/>
    <w:rsid w:val="00CB1451"/>
    <w:rsid w:val="00CB2667"/>
    <w:rsid w:val="00CB4375"/>
    <w:rsid w:val="00CB55DA"/>
    <w:rsid w:val="00CB582A"/>
    <w:rsid w:val="00CE1C25"/>
    <w:rsid w:val="00CE3AE0"/>
    <w:rsid w:val="00CF2C39"/>
    <w:rsid w:val="00CF499E"/>
    <w:rsid w:val="00CF5104"/>
    <w:rsid w:val="00CF5531"/>
    <w:rsid w:val="00D0099B"/>
    <w:rsid w:val="00D02435"/>
    <w:rsid w:val="00D03594"/>
    <w:rsid w:val="00D05B7E"/>
    <w:rsid w:val="00D16903"/>
    <w:rsid w:val="00D209FE"/>
    <w:rsid w:val="00D23FAA"/>
    <w:rsid w:val="00D304D0"/>
    <w:rsid w:val="00D41BAC"/>
    <w:rsid w:val="00D43411"/>
    <w:rsid w:val="00D542A0"/>
    <w:rsid w:val="00D77666"/>
    <w:rsid w:val="00D952DA"/>
    <w:rsid w:val="00DA2C20"/>
    <w:rsid w:val="00DA2C88"/>
    <w:rsid w:val="00DA3A0B"/>
    <w:rsid w:val="00DA4CFC"/>
    <w:rsid w:val="00DA5898"/>
    <w:rsid w:val="00DA5904"/>
    <w:rsid w:val="00DA74D0"/>
    <w:rsid w:val="00DB1F4E"/>
    <w:rsid w:val="00DB36A3"/>
    <w:rsid w:val="00DB6FAA"/>
    <w:rsid w:val="00DC34BA"/>
    <w:rsid w:val="00DC6DBA"/>
    <w:rsid w:val="00DD5D06"/>
    <w:rsid w:val="00DD7B11"/>
    <w:rsid w:val="00DE0E1B"/>
    <w:rsid w:val="00DF2021"/>
    <w:rsid w:val="00DF2A55"/>
    <w:rsid w:val="00DF6AE8"/>
    <w:rsid w:val="00E00105"/>
    <w:rsid w:val="00E20868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6FE1"/>
    <w:rsid w:val="00E83FB4"/>
    <w:rsid w:val="00E84513"/>
    <w:rsid w:val="00E84BB2"/>
    <w:rsid w:val="00E87918"/>
    <w:rsid w:val="00E91A87"/>
    <w:rsid w:val="00E927B4"/>
    <w:rsid w:val="00E931D5"/>
    <w:rsid w:val="00E94F41"/>
    <w:rsid w:val="00E95693"/>
    <w:rsid w:val="00EA3319"/>
    <w:rsid w:val="00EA5C25"/>
    <w:rsid w:val="00EA67B6"/>
    <w:rsid w:val="00EB1AB1"/>
    <w:rsid w:val="00EB296C"/>
    <w:rsid w:val="00EB71D7"/>
    <w:rsid w:val="00EB7737"/>
    <w:rsid w:val="00EC7547"/>
    <w:rsid w:val="00EE0967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3608"/>
    <w:rsid w:val="00F53E47"/>
    <w:rsid w:val="00F54678"/>
    <w:rsid w:val="00F54B3F"/>
    <w:rsid w:val="00F60354"/>
    <w:rsid w:val="00F61E45"/>
    <w:rsid w:val="00F630E6"/>
    <w:rsid w:val="00F64AF0"/>
    <w:rsid w:val="00F67808"/>
    <w:rsid w:val="00F76995"/>
    <w:rsid w:val="00F85208"/>
    <w:rsid w:val="00F853D5"/>
    <w:rsid w:val="00F93E79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6CA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Firstparagraph"/>
    <w:link w:val="Cmsor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Firstparagraph"/>
    <w:link w:val="Cmsor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ind w:left="431" w:hanging="431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Firstparagraph"/>
    <w:link w:val="Cmsor3Char"/>
    <w:uiPriority w:val="9"/>
    <w:unhideWhenUsed/>
    <w:qFormat/>
    <w:rsid w:val="00690423"/>
    <w:pPr>
      <w:keepNext/>
      <w:keepLines/>
      <w:numPr>
        <w:ilvl w:val="2"/>
        <w:numId w:val="1"/>
      </w:numPr>
      <w:spacing w:before="480" w:after="240"/>
      <w:ind w:left="505" w:hanging="505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Cmsor4">
    <w:name w:val="heading 4"/>
    <w:basedOn w:val="Cmsor3"/>
    <w:next w:val="Firstparagraph"/>
    <w:link w:val="Cmsor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llbChar">
    <w:name w:val="Élőláb Char"/>
    <w:basedOn w:val="Bekezdsalapbettpusa"/>
    <w:link w:val="llb"/>
    <w:uiPriority w:val="99"/>
    <w:rsid w:val="003101D0"/>
    <w:rPr>
      <w:rFonts w:cstheme="minorHAnsi"/>
    </w:rPr>
  </w:style>
  <w:style w:type="paragraph" w:styleId="Kpalrs">
    <w:name w:val="caption"/>
    <w:basedOn w:val="Norml"/>
    <w:next w:val="Norm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lfej">
    <w:name w:val="header"/>
    <w:basedOn w:val="Norml"/>
    <w:link w:val="lfej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101D0"/>
  </w:style>
  <w:style w:type="paragraph" w:styleId="TJ1">
    <w:name w:val="toc 1"/>
    <w:basedOn w:val="Norml"/>
    <w:next w:val="Norml"/>
    <w:link w:val="TJ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337F97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szCs w:val="20"/>
    </w:rPr>
  </w:style>
  <w:style w:type="character" w:styleId="Hiperhivatkozs">
    <w:name w:val="Hyperlink"/>
    <w:basedOn w:val="Bekezdsalapbettpusa"/>
    <w:uiPriority w:val="99"/>
    <w:unhideWhenUsed/>
    <w:rsid w:val="00FD106F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690423"/>
    <w:pPr>
      <w:ind w:firstLine="0"/>
    </w:pPr>
  </w:style>
  <w:style w:type="paragraph" w:styleId="Listaszerbekezds">
    <w:name w:val="List Paragraph"/>
    <w:basedOn w:val="Norml"/>
    <w:uiPriority w:val="34"/>
    <w:qFormat/>
    <w:rsid w:val="00367924"/>
    <w:pPr>
      <w:numPr>
        <w:numId w:val="15"/>
      </w:numPr>
      <w:contextualSpacing/>
    </w:pPr>
  </w:style>
  <w:style w:type="character" w:styleId="Helyrzszveg">
    <w:name w:val="Placeholder Text"/>
    <w:basedOn w:val="Bekezdsalapbettpusa"/>
    <w:uiPriority w:val="99"/>
    <w:semiHidden/>
    <w:rsid w:val="004F5C1D"/>
    <w:rPr>
      <w:color w:val="808080"/>
    </w:rPr>
  </w:style>
  <w:style w:type="paragraph" w:styleId="brajegyzk">
    <w:name w:val="table of figures"/>
    <w:basedOn w:val="Norml"/>
    <w:next w:val="Norml"/>
    <w:uiPriority w:val="99"/>
    <w:unhideWhenUsed/>
    <w:rsid w:val="00B36958"/>
    <w:pPr>
      <w:ind w:firstLine="0"/>
    </w:pPr>
  </w:style>
  <w:style w:type="paragraph" w:styleId="Nincstrkz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Cm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J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Bekezdsalapbettpusa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l"/>
    <w:next w:val="Norml"/>
    <w:link w:val="FirstparagraphChar"/>
    <w:qFormat/>
    <w:rsid w:val="00674F6E"/>
    <w:pPr>
      <w:ind w:firstLine="0"/>
    </w:pPr>
  </w:style>
  <w:style w:type="character" w:customStyle="1" w:styleId="TJ1Char">
    <w:name w:val="TJ 1 Char"/>
    <w:basedOn w:val="Bekezdsalapbettpusa"/>
    <w:link w:val="TJ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J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Bekezdsalapbettpusa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Cm"/>
    <w:next w:val="Norml"/>
    <w:link w:val="Alcm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Csakszveg">
    <w:name w:val="Plain Text"/>
    <w:basedOn w:val="Norml"/>
    <w:link w:val="CsakszvegChar"/>
    <w:uiPriority w:val="99"/>
    <w:semiHidden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82775C"/>
    <w:rPr>
      <w:rFonts w:ascii="Consolas" w:hAnsi="Consolas"/>
      <w:sz w:val="21"/>
      <w:szCs w:val="2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Cmsor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Rcsostblzat">
    <w:name w:val="Table Grid"/>
    <w:basedOn w:val="Normltblzat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Wet13</b:Tag>
    <b:SourceType>Book</b:SourceType>
    <b:Guid>{FBB03064-2091-481B-BA64-7C5C38FFF28D}</b:Guid>
    <b:Author>
      <b:Author>
        <b:NameList>
          <b:Person>
            <b:Last>Wetherall</b:Last>
            <b:First>David</b:First>
            <b:Middle>J.</b:Middle>
          </b:Person>
          <b:Person>
            <b:Last>Tanenbaum</b:Last>
            <b:First>Andrew</b:First>
            <b:Middle>S.</b:Middle>
          </b:Person>
        </b:NameList>
      </b:Author>
    </b:Author>
    <b:Title>Computer networks</b:Title>
    <b:Year>2013</b:Year>
    <b:Publisher>Pearson Education</b:Publisher>
    <b:RefOrder>3</b:RefOrder>
  </b:Source>
  <b:Source>
    <b:Tag>DeS12</b:Tag>
    <b:SourceType>JournalArticle</b:SourceType>
    <b:Guid>{42252D55-2A7F-4BFB-A39B-2A5DA43D59FE}</b:Guid>
    <b:Author>
      <b:Author>
        <b:NameList>
          <b:Person>
            <b:Last>De Smedt</b:Last>
            <b:First>T.</b:First>
          </b:Person>
          <b:Person>
            <b:Last>Daelemans</b:Last>
            <b:First>W.</b:First>
          </b:Person>
        </b:NameList>
      </b:Author>
    </b:Author>
    <b:Title>Pattern for python.</b:Title>
    <b:Year>2012</b:Year>
    <b:JournalName>The Journal of Machine Learning Research</b:JournalName>
    <b:Pages>2063-2067</b:Pages>
    <b:Volume>13</b:Volume>
    <b:Issue>1</b:Issue>
    <b:LCID>en-GB</b:LCID>
    <b:RefOrder>1</b:RefOrder>
  </b:Source>
  <b:Source>
    <b:Tag>Zár22</b:Tag>
    <b:SourceType>DocumentFromInternetSite</b:SourceType>
    <b:Guid>{95A97988-D92C-4128-8EBA-0B599356B929}</b:Guid>
    <b:Title>Záróvizsga információk</b:Title>
    <b:InternetSiteTitle>Pannon Egyetem, Műszaki Informatikai Kar</b:InternetSiteTitle>
    <b:URL>https://mik.uni-pannon.hu/index.php/hu/oktatas/zarovizsga.html</b:URL>
    <b:YearAccessed>2022</b:YearAccessed>
    <b:MonthAccessed>03</b:MonthAccessed>
    <b:DayAccessed>04</b:DayAccessed>
    <b:RefOrder>2</b:RefOrder>
  </b:Source>
</b:Sources>
</file>

<file path=customXml/itemProps1.xml><?xml version="1.0" encoding="utf-8"?>
<ds:datastoreItem xmlns:ds="http://schemas.openxmlformats.org/officeDocument/2006/customXml" ds:itemID="{685DC2D2-904E-47AB-9EE6-D434F640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0</TotalTime>
  <Pages>20</Pages>
  <Words>1746</Words>
  <Characters>12055</Characters>
  <Application>Microsoft Office Word</Application>
  <DocSecurity>0</DocSecurity>
  <Lines>100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Kolos Csikós</cp:lastModifiedBy>
  <cp:revision>2</cp:revision>
  <dcterms:created xsi:type="dcterms:W3CDTF">2025-10-14T00:07:00Z</dcterms:created>
  <dcterms:modified xsi:type="dcterms:W3CDTF">2025-10-14T00:07:00Z</dcterms:modified>
</cp:coreProperties>
</file>